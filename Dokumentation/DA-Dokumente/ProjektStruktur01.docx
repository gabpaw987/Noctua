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64FCB" w14:textId="77777777" w:rsidR="00960E10" w:rsidRDefault="006F7D11">
      <w:pPr>
        <w:pStyle w:val="Textkrper"/>
        <w:spacing w:before="9120" w:after="600"/>
      </w:pPr>
      <w:r>
        <w:t>Fachspezifische Arbeit</w:t>
      </w:r>
      <w:r w:rsidR="00960E10">
        <w:br/>
      </w:r>
    </w:p>
    <w:p w14:paraId="7D500818" w14:textId="77777777" w:rsidR="00960E10" w:rsidRDefault="00960E10">
      <w:pPr>
        <w:pStyle w:val="Textkrpereinzug"/>
        <w:ind w:left="3420"/>
      </w:pPr>
      <w:r>
        <w:t>Unterlage zur Vorbereitung der 5. Jah</w:t>
      </w:r>
      <w:r>
        <w:t>r</w:t>
      </w:r>
      <w:r>
        <w:t xml:space="preserve">gänge </w:t>
      </w:r>
      <w:r w:rsidR="006F7D11">
        <w:t xml:space="preserve">und Kolleg-KandidatInnen </w:t>
      </w:r>
      <w:r>
        <w:t xml:space="preserve">für die </w:t>
      </w:r>
      <w:r w:rsidR="00D57B3D">
        <w:t>Abschlussprüfung</w:t>
      </w:r>
      <w:r>
        <w:t xml:space="preserve"> im </w:t>
      </w:r>
      <w:r w:rsidR="006F7D11">
        <w:t>Ausbildungsschwe</w:t>
      </w:r>
      <w:r w:rsidR="006F7D11">
        <w:t>r</w:t>
      </w:r>
      <w:r w:rsidR="006F7D11">
        <w:t>punkt</w:t>
      </w:r>
    </w:p>
    <w:p w14:paraId="0253698C" w14:textId="77777777" w:rsidR="00960E10" w:rsidRDefault="00960E10">
      <w:pPr>
        <w:pageBreakBefore/>
        <w:spacing w:before="600" w:after="600"/>
        <w:rPr>
          <w:rFonts w:ascii="Arial Black" w:hAnsi="Arial Black"/>
          <w:b/>
          <w:bCs/>
          <w:sz w:val="32"/>
        </w:rPr>
      </w:pPr>
      <w:r>
        <w:rPr>
          <w:rFonts w:ascii="Arial Black" w:hAnsi="Arial Black"/>
          <w:b/>
          <w:bCs/>
          <w:sz w:val="32"/>
        </w:rPr>
        <w:lastRenderedPageBreak/>
        <w:t>Inhalt</w:t>
      </w:r>
    </w:p>
    <w:p w14:paraId="5504D7D4" w14:textId="77777777" w:rsidR="00351E88" w:rsidRDefault="00960E10">
      <w:pPr>
        <w:pStyle w:val="Verzeichnis1"/>
        <w:tabs>
          <w:tab w:val="left" w:pos="1080"/>
          <w:tab w:val="right" w:leader="dot" w:pos="7926"/>
        </w:tabs>
        <w:rPr>
          <w:rFonts w:ascii="Times New Roman" w:hAnsi="Times New Roman"/>
          <w:b w:val="0"/>
          <w:bCs w:val="0"/>
          <w:caps w:val="0"/>
          <w:noProof/>
          <w:lang w:val="de-DE"/>
        </w:rPr>
      </w:pPr>
      <w:r>
        <w:fldChar w:fldCharType="begin"/>
      </w:r>
      <w:r>
        <w:instrText xml:space="preserve"> TOC \o "1-3" \h \z </w:instrText>
      </w:r>
      <w:r>
        <w:fldChar w:fldCharType="separate"/>
      </w:r>
      <w:hyperlink w:anchor="_Toc146899475" w:history="1">
        <w:r w:rsidR="00351E88" w:rsidRPr="00571149">
          <w:rPr>
            <w:rStyle w:val="Link"/>
            <w:noProof/>
          </w:rPr>
          <w:t>1</w:t>
        </w:r>
        <w:r w:rsidR="00351E88">
          <w:rPr>
            <w:rFonts w:ascii="Times New Roman" w:hAnsi="Times New Roman"/>
            <w:b w:val="0"/>
            <w:bCs w:val="0"/>
            <w:caps w:val="0"/>
            <w:noProof/>
            <w:lang w:val="de-DE"/>
          </w:rPr>
          <w:tab/>
        </w:r>
        <w:r w:rsidR="00351E88" w:rsidRPr="00571149">
          <w:rPr>
            <w:rStyle w:val="Link"/>
            <w:noProof/>
          </w:rPr>
          <w:t>Einleitung</w:t>
        </w:r>
        <w:r w:rsidR="00351E88">
          <w:rPr>
            <w:noProof/>
            <w:webHidden/>
          </w:rPr>
          <w:tab/>
        </w:r>
        <w:r w:rsidR="00351E88">
          <w:rPr>
            <w:noProof/>
            <w:webHidden/>
          </w:rPr>
          <w:fldChar w:fldCharType="begin"/>
        </w:r>
        <w:r w:rsidR="00351E88">
          <w:rPr>
            <w:noProof/>
            <w:webHidden/>
          </w:rPr>
          <w:instrText xml:space="preserve"> PAGEREF _Toc146899475 \h </w:instrText>
        </w:r>
        <w:r w:rsidR="00351E88">
          <w:rPr>
            <w:noProof/>
            <w:webHidden/>
          </w:rPr>
        </w:r>
        <w:r w:rsidR="00351E88">
          <w:rPr>
            <w:noProof/>
            <w:webHidden/>
          </w:rPr>
          <w:fldChar w:fldCharType="separate"/>
        </w:r>
        <w:r w:rsidR="00351E88">
          <w:rPr>
            <w:noProof/>
            <w:webHidden/>
          </w:rPr>
          <w:t>3</w:t>
        </w:r>
        <w:r w:rsidR="00351E88">
          <w:rPr>
            <w:noProof/>
            <w:webHidden/>
          </w:rPr>
          <w:fldChar w:fldCharType="end"/>
        </w:r>
      </w:hyperlink>
    </w:p>
    <w:p w14:paraId="35D8D428" w14:textId="77777777" w:rsidR="00351E88" w:rsidRDefault="00364016">
      <w:pPr>
        <w:pStyle w:val="Verzeichnis1"/>
        <w:tabs>
          <w:tab w:val="left" w:pos="1080"/>
          <w:tab w:val="right" w:leader="dot" w:pos="7926"/>
        </w:tabs>
        <w:rPr>
          <w:rFonts w:ascii="Times New Roman" w:hAnsi="Times New Roman"/>
          <w:b w:val="0"/>
          <w:bCs w:val="0"/>
          <w:caps w:val="0"/>
          <w:noProof/>
          <w:lang w:val="de-DE"/>
        </w:rPr>
      </w:pPr>
      <w:hyperlink w:anchor="_Toc146899476" w:history="1">
        <w:r w:rsidR="00351E88" w:rsidRPr="00571149">
          <w:rPr>
            <w:rStyle w:val="Link"/>
            <w:noProof/>
          </w:rPr>
          <w:t>2</w:t>
        </w:r>
        <w:r w:rsidR="00351E88">
          <w:rPr>
            <w:rFonts w:ascii="Times New Roman" w:hAnsi="Times New Roman"/>
            <w:b w:val="0"/>
            <w:bCs w:val="0"/>
            <w:caps w:val="0"/>
            <w:noProof/>
            <w:lang w:val="de-DE"/>
          </w:rPr>
          <w:tab/>
        </w:r>
        <w:r w:rsidR="00351E88" w:rsidRPr="00571149">
          <w:rPr>
            <w:rStyle w:val="Link"/>
            <w:noProof/>
          </w:rPr>
          <w:t>Termine</w:t>
        </w:r>
        <w:r w:rsidR="00351E88">
          <w:rPr>
            <w:noProof/>
            <w:webHidden/>
          </w:rPr>
          <w:tab/>
        </w:r>
        <w:r w:rsidR="00351E88">
          <w:rPr>
            <w:noProof/>
            <w:webHidden/>
          </w:rPr>
          <w:fldChar w:fldCharType="begin"/>
        </w:r>
        <w:r w:rsidR="00351E88">
          <w:rPr>
            <w:noProof/>
            <w:webHidden/>
          </w:rPr>
          <w:instrText xml:space="preserve"> PAGEREF _Toc146899476 \h </w:instrText>
        </w:r>
        <w:r w:rsidR="00351E88">
          <w:rPr>
            <w:noProof/>
            <w:webHidden/>
          </w:rPr>
        </w:r>
        <w:r w:rsidR="00351E88">
          <w:rPr>
            <w:noProof/>
            <w:webHidden/>
          </w:rPr>
          <w:fldChar w:fldCharType="separate"/>
        </w:r>
        <w:r w:rsidR="00351E88">
          <w:rPr>
            <w:noProof/>
            <w:webHidden/>
          </w:rPr>
          <w:t>4</w:t>
        </w:r>
        <w:r w:rsidR="00351E88">
          <w:rPr>
            <w:noProof/>
            <w:webHidden/>
          </w:rPr>
          <w:fldChar w:fldCharType="end"/>
        </w:r>
      </w:hyperlink>
    </w:p>
    <w:p w14:paraId="5A4FE1D7" w14:textId="77777777" w:rsidR="00351E88" w:rsidRDefault="00364016">
      <w:pPr>
        <w:pStyle w:val="Verzeichnis2"/>
        <w:rPr>
          <w:rFonts w:ascii="Times New Roman" w:hAnsi="Times New Roman"/>
          <w:smallCaps w:val="0"/>
          <w:lang w:val="de-DE"/>
        </w:rPr>
      </w:pPr>
      <w:hyperlink w:anchor="_Toc146899477" w:history="1">
        <w:r w:rsidR="00351E88" w:rsidRPr="00571149">
          <w:rPr>
            <w:rStyle w:val="Link"/>
          </w:rPr>
          <w:t>2.1</w:t>
        </w:r>
        <w:r w:rsidR="00351E88">
          <w:rPr>
            <w:rFonts w:ascii="Times New Roman" w:hAnsi="Times New Roman"/>
            <w:smallCaps w:val="0"/>
            <w:lang w:val="de-DE"/>
          </w:rPr>
          <w:tab/>
        </w:r>
        <w:r w:rsidR="00351E88" w:rsidRPr="00571149">
          <w:rPr>
            <w:rStyle w:val="Link"/>
          </w:rPr>
          <w:t>Äußere Form der schriftlichen Arbeit</w:t>
        </w:r>
        <w:r w:rsidR="00351E88">
          <w:rPr>
            <w:webHidden/>
          </w:rPr>
          <w:tab/>
        </w:r>
        <w:r w:rsidR="00351E88">
          <w:rPr>
            <w:webHidden/>
          </w:rPr>
          <w:fldChar w:fldCharType="begin"/>
        </w:r>
        <w:r w:rsidR="00351E88">
          <w:rPr>
            <w:webHidden/>
          </w:rPr>
          <w:instrText xml:space="preserve"> PAGEREF _Toc146899477 \h </w:instrText>
        </w:r>
        <w:r w:rsidR="00351E88">
          <w:rPr>
            <w:webHidden/>
          </w:rPr>
        </w:r>
        <w:r w:rsidR="00351E88">
          <w:rPr>
            <w:webHidden/>
          </w:rPr>
          <w:fldChar w:fldCharType="separate"/>
        </w:r>
        <w:r w:rsidR="00351E88">
          <w:rPr>
            <w:webHidden/>
          </w:rPr>
          <w:t>4</w:t>
        </w:r>
        <w:r w:rsidR="00351E88">
          <w:rPr>
            <w:webHidden/>
          </w:rPr>
          <w:fldChar w:fldCharType="end"/>
        </w:r>
      </w:hyperlink>
    </w:p>
    <w:p w14:paraId="4597D0BE" w14:textId="77777777" w:rsidR="00351E88" w:rsidRDefault="00364016">
      <w:pPr>
        <w:pStyle w:val="Verzeichnis2"/>
        <w:rPr>
          <w:rFonts w:ascii="Times New Roman" w:hAnsi="Times New Roman"/>
          <w:smallCaps w:val="0"/>
          <w:lang w:val="de-DE"/>
        </w:rPr>
      </w:pPr>
      <w:hyperlink w:anchor="_Toc146899478" w:history="1">
        <w:r w:rsidR="00351E88" w:rsidRPr="00571149">
          <w:rPr>
            <w:rStyle w:val="Link"/>
          </w:rPr>
          <w:t>2.2</w:t>
        </w:r>
        <w:r w:rsidR="00351E88">
          <w:rPr>
            <w:rFonts w:ascii="Times New Roman" w:hAnsi="Times New Roman"/>
            <w:smallCaps w:val="0"/>
            <w:lang w:val="de-DE"/>
          </w:rPr>
          <w:tab/>
        </w:r>
        <w:r w:rsidR="00351E88" w:rsidRPr="00571149">
          <w:rPr>
            <w:rStyle w:val="Link"/>
          </w:rPr>
          <w:t>Die schriftliche Arbeit hat mind. folgende Gliederungspunkte zu enthalten:</w:t>
        </w:r>
        <w:r w:rsidR="00351E88">
          <w:rPr>
            <w:webHidden/>
          </w:rPr>
          <w:tab/>
        </w:r>
        <w:r w:rsidR="00351E88">
          <w:rPr>
            <w:webHidden/>
          </w:rPr>
          <w:fldChar w:fldCharType="begin"/>
        </w:r>
        <w:r w:rsidR="00351E88">
          <w:rPr>
            <w:webHidden/>
          </w:rPr>
          <w:instrText xml:space="preserve"> PAGEREF _Toc146899478 \h </w:instrText>
        </w:r>
        <w:r w:rsidR="00351E88">
          <w:rPr>
            <w:webHidden/>
          </w:rPr>
        </w:r>
        <w:r w:rsidR="00351E88">
          <w:rPr>
            <w:webHidden/>
          </w:rPr>
          <w:fldChar w:fldCharType="separate"/>
        </w:r>
        <w:r w:rsidR="00351E88">
          <w:rPr>
            <w:webHidden/>
          </w:rPr>
          <w:t>4</w:t>
        </w:r>
        <w:r w:rsidR="00351E88">
          <w:rPr>
            <w:webHidden/>
          </w:rPr>
          <w:fldChar w:fldCharType="end"/>
        </w:r>
      </w:hyperlink>
    </w:p>
    <w:p w14:paraId="6C2FE87B" w14:textId="77777777" w:rsidR="00351E88" w:rsidRDefault="00364016">
      <w:pPr>
        <w:pStyle w:val="Verzeichnis2"/>
        <w:rPr>
          <w:rFonts w:ascii="Times New Roman" w:hAnsi="Times New Roman"/>
          <w:smallCaps w:val="0"/>
          <w:lang w:val="de-DE"/>
        </w:rPr>
      </w:pPr>
      <w:hyperlink w:anchor="_Toc146899479" w:history="1">
        <w:r w:rsidR="00351E88" w:rsidRPr="00571149">
          <w:rPr>
            <w:rStyle w:val="Link"/>
          </w:rPr>
          <w:t>2.3</w:t>
        </w:r>
        <w:r w:rsidR="00351E88">
          <w:rPr>
            <w:rFonts w:ascii="Times New Roman" w:hAnsi="Times New Roman"/>
            <w:smallCaps w:val="0"/>
            <w:lang w:val="de-DE"/>
          </w:rPr>
          <w:tab/>
        </w:r>
        <w:r w:rsidR="00351E88" w:rsidRPr="00571149">
          <w:rPr>
            <w:rStyle w:val="Link"/>
          </w:rPr>
          <w:t>Formvorschriften für die Anfertigung einer Abschlussarbeit</w:t>
        </w:r>
        <w:r w:rsidR="00351E88">
          <w:rPr>
            <w:webHidden/>
          </w:rPr>
          <w:tab/>
        </w:r>
        <w:r w:rsidR="00351E88">
          <w:rPr>
            <w:webHidden/>
          </w:rPr>
          <w:fldChar w:fldCharType="begin"/>
        </w:r>
        <w:r w:rsidR="00351E88">
          <w:rPr>
            <w:webHidden/>
          </w:rPr>
          <w:instrText xml:space="preserve"> PAGEREF _Toc146899479 \h </w:instrText>
        </w:r>
        <w:r w:rsidR="00351E88">
          <w:rPr>
            <w:webHidden/>
          </w:rPr>
        </w:r>
        <w:r w:rsidR="00351E88">
          <w:rPr>
            <w:webHidden/>
          </w:rPr>
          <w:fldChar w:fldCharType="separate"/>
        </w:r>
        <w:r w:rsidR="00351E88">
          <w:rPr>
            <w:webHidden/>
          </w:rPr>
          <w:t>5</w:t>
        </w:r>
        <w:r w:rsidR="00351E88">
          <w:rPr>
            <w:webHidden/>
          </w:rPr>
          <w:fldChar w:fldCharType="end"/>
        </w:r>
      </w:hyperlink>
    </w:p>
    <w:p w14:paraId="04F6A043" w14:textId="77777777" w:rsidR="00351E88" w:rsidRDefault="00364016">
      <w:pPr>
        <w:pStyle w:val="Verzeichnis3"/>
        <w:rPr>
          <w:lang w:val="de-DE"/>
        </w:rPr>
      </w:pPr>
      <w:hyperlink w:anchor="_Toc146899480" w:history="1">
        <w:r w:rsidR="00351E88" w:rsidRPr="00571149">
          <w:rPr>
            <w:rStyle w:val="Link"/>
          </w:rPr>
          <w:t>2.3.1</w:t>
        </w:r>
        <w:r w:rsidR="00351E88">
          <w:rPr>
            <w:lang w:val="de-DE"/>
          </w:rPr>
          <w:tab/>
        </w:r>
        <w:r w:rsidR="00351E88" w:rsidRPr="00571149">
          <w:rPr>
            <w:rStyle w:val="Link"/>
          </w:rPr>
          <w:t>Einleitung</w:t>
        </w:r>
        <w:r w:rsidR="00351E88">
          <w:rPr>
            <w:webHidden/>
          </w:rPr>
          <w:tab/>
        </w:r>
        <w:r w:rsidR="00351E88">
          <w:rPr>
            <w:webHidden/>
          </w:rPr>
          <w:fldChar w:fldCharType="begin"/>
        </w:r>
        <w:r w:rsidR="00351E88">
          <w:rPr>
            <w:webHidden/>
          </w:rPr>
          <w:instrText xml:space="preserve"> PAGEREF _Toc146899480 \h </w:instrText>
        </w:r>
        <w:r w:rsidR="00351E88">
          <w:rPr>
            <w:webHidden/>
          </w:rPr>
        </w:r>
        <w:r w:rsidR="00351E88">
          <w:rPr>
            <w:webHidden/>
          </w:rPr>
          <w:fldChar w:fldCharType="separate"/>
        </w:r>
        <w:r w:rsidR="00351E88">
          <w:rPr>
            <w:webHidden/>
          </w:rPr>
          <w:t>5</w:t>
        </w:r>
        <w:r w:rsidR="00351E88">
          <w:rPr>
            <w:webHidden/>
          </w:rPr>
          <w:fldChar w:fldCharType="end"/>
        </w:r>
      </w:hyperlink>
    </w:p>
    <w:p w14:paraId="046EDB46" w14:textId="77777777" w:rsidR="00351E88" w:rsidRDefault="00364016">
      <w:pPr>
        <w:pStyle w:val="Verzeichnis3"/>
        <w:rPr>
          <w:lang w:val="de-DE"/>
        </w:rPr>
      </w:pPr>
      <w:hyperlink w:anchor="_Toc146899481" w:history="1">
        <w:r w:rsidR="00351E88" w:rsidRPr="00571149">
          <w:rPr>
            <w:rStyle w:val="Link"/>
          </w:rPr>
          <w:t>2.3.2</w:t>
        </w:r>
        <w:r w:rsidR="00351E88">
          <w:rPr>
            <w:lang w:val="de-DE"/>
          </w:rPr>
          <w:tab/>
        </w:r>
        <w:r w:rsidR="00351E88" w:rsidRPr="00571149">
          <w:rPr>
            <w:rStyle w:val="Link"/>
          </w:rPr>
          <w:t>Seitenformatierung</w:t>
        </w:r>
        <w:r w:rsidR="00351E88">
          <w:rPr>
            <w:webHidden/>
          </w:rPr>
          <w:tab/>
        </w:r>
        <w:r w:rsidR="00351E88">
          <w:rPr>
            <w:webHidden/>
          </w:rPr>
          <w:fldChar w:fldCharType="begin"/>
        </w:r>
        <w:r w:rsidR="00351E88">
          <w:rPr>
            <w:webHidden/>
          </w:rPr>
          <w:instrText xml:space="preserve"> PAGEREF _Toc146899481 \h </w:instrText>
        </w:r>
        <w:r w:rsidR="00351E88">
          <w:rPr>
            <w:webHidden/>
          </w:rPr>
        </w:r>
        <w:r w:rsidR="00351E88">
          <w:rPr>
            <w:webHidden/>
          </w:rPr>
          <w:fldChar w:fldCharType="separate"/>
        </w:r>
        <w:r w:rsidR="00351E88">
          <w:rPr>
            <w:webHidden/>
          </w:rPr>
          <w:t>5</w:t>
        </w:r>
        <w:r w:rsidR="00351E88">
          <w:rPr>
            <w:webHidden/>
          </w:rPr>
          <w:fldChar w:fldCharType="end"/>
        </w:r>
      </w:hyperlink>
    </w:p>
    <w:p w14:paraId="2BDEB0FF" w14:textId="77777777" w:rsidR="00351E88" w:rsidRDefault="00364016">
      <w:pPr>
        <w:pStyle w:val="Verzeichnis3"/>
        <w:rPr>
          <w:lang w:val="de-DE"/>
        </w:rPr>
      </w:pPr>
      <w:hyperlink w:anchor="_Toc146899482" w:history="1">
        <w:r w:rsidR="00351E88" w:rsidRPr="00571149">
          <w:rPr>
            <w:rStyle w:val="Link"/>
          </w:rPr>
          <w:t>2.3.3</w:t>
        </w:r>
        <w:r w:rsidR="00351E88">
          <w:rPr>
            <w:lang w:val="de-DE"/>
          </w:rPr>
          <w:tab/>
        </w:r>
        <w:r w:rsidR="00351E88" w:rsidRPr="00571149">
          <w:rPr>
            <w:rStyle w:val="Link"/>
          </w:rPr>
          <w:t>Textkörperformatierung (Formatvorlage Textkörper)</w:t>
        </w:r>
        <w:r w:rsidR="00351E88">
          <w:rPr>
            <w:webHidden/>
          </w:rPr>
          <w:tab/>
        </w:r>
        <w:r w:rsidR="00351E88">
          <w:rPr>
            <w:webHidden/>
          </w:rPr>
          <w:fldChar w:fldCharType="begin"/>
        </w:r>
        <w:r w:rsidR="00351E88">
          <w:rPr>
            <w:webHidden/>
          </w:rPr>
          <w:instrText xml:space="preserve"> PAGEREF _Toc146899482 \h </w:instrText>
        </w:r>
        <w:r w:rsidR="00351E88">
          <w:rPr>
            <w:webHidden/>
          </w:rPr>
        </w:r>
        <w:r w:rsidR="00351E88">
          <w:rPr>
            <w:webHidden/>
          </w:rPr>
          <w:fldChar w:fldCharType="separate"/>
        </w:r>
        <w:r w:rsidR="00351E88">
          <w:rPr>
            <w:webHidden/>
          </w:rPr>
          <w:t>6</w:t>
        </w:r>
        <w:r w:rsidR="00351E88">
          <w:rPr>
            <w:webHidden/>
          </w:rPr>
          <w:fldChar w:fldCharType="end"/>
        </w:r>
      </w:hyperlink>
    </w:p>
    <w:p w14:paraId="1938F2B1" w14:textId="77777777" w:rsidR="00351E88" w:rsidRDefault="00364016">
      <w:pPr>
        <w:pStyle w:val="Verzeichnis1"/>
        <w:tabs>
          <w:tab w:val="left" w:pos="1080"/>
          <w:tab w:val="right" w:leader="dot" w:pos="7926"/>
        </w:tabs>
        <w:rPr>
          <w:rFonts w:ascii="Times New Roman" w:hAnsi="Times New Roman"/>
          <w:b w:val="0"/>
          <w:bCs w:val="0"/>
          <w:caps w:val="0"/>
          <w:noProof/>
          <w:lang w:val="de-DE"/>
        </w:rPr>
      </w:pPr>
      <w:hyperlink w:anchor="_Toc146899483" w:history="1">
        <w:r w:rsidR="00351E88" w:rsidRPr="00571149">
          <w:rPr>
            <w:rStyle w:val="Link"/>
            <w:noProof/>
          </w:rPr>
          <w:t>3</w:t>
        </w:r>
        <w:r w:rsidR="00351E88">
          <w:rPr>
            <w:rFonts w:ascii="Times New Roman" w:hAnsi="Times New Roman"/>
            <w:b w:val="0"/>
            <w:bCs w:val="0"/>
            <w:caps w:val="0"/>
            <w:noProof/>
            <w:lang w:val="de-DE"/>
          </w:rPr>
          <w:tab/>
        </w:r>
        <w:r w:rsidR="00351E88" w:rsidRPr="00571149">
          <w:rPr>
            <w:rStyle w:val="Link"/>
            <w:noProof/>
          </w:rPr>
          <w:t>fachspezifische Arbeit</w:t>
        </w:r>
        <w:r w:rsidR="00351E88">
          <w:rPr>
            <w:noProof/>
            <w:webHidden/>
          </w:rPr>
          <w:tab/>
        </w:r>
        <w:r w:rsidR="00351E88">
          <w:rPr>
            <w:noProof/>
            <w:webHidden/>
          </w:rPr>
          <w:fldChar w:fldCharType="begin"/>
        </w:r>
        <w:r w:rsidR="00351E88">
          <w:rPr>
            <w:noProof/>
            <w:webHidden/>
          </w:rPr>
          <w:instrText xml:space="preserve"> PAGEREF _Toc146899483 \h </w:instrText>
        </w:r>
        <w:r w:rsidR="00351E88">
          <w:rPr>
            <w:noProof/>
            <w:webHidden/>
          </w:rPr>
        </w:r>
        <w:r w:rsidR="00351E88">
          <w:rPr>
            <w:noProof/>
            <w:webHidden/>
          </w:rPr>
          <w:fldChar w:fldCharType="separate"/>
        </w:r>
        <w:r w:rsidR="00351E88">
          <w:rPr>
            <w:noProof/>
            <w:webHidden/>
          </w:rPr>
          <w:t>8</w:t>
        </w:r>
        <w:r w:rsidR="00351E88">
          <w:rPr>
            <w:noProof/>
            <w:webHidden/>
          </w:rPr>
          <w:fldChar w:fldCharType="end"/>
        </w:r>
      </w:hyperlink>
    </w:p>
    <w:p w14:paraId="38C331CA" w14:textId="77777777" w:rsidR="00351E88" w:rsidRDefault="00364016">
      <w:pPr>
        <w:pStyle w:val="Verzeichnis2"/>
        <w:rPr>
          <w:rFonts w:ascii="Times New Roman" w:hAnsi="Times New Roman"/>
          <w:smallCaps w:val="0"/>
          <w:lang w:val="de-DE"/>
        </w:rPr>
      </w:pPr>
      <w:hyperlink w:anchor="_Toc146899484" w:history="1">
        <w:r w:rsidR="00351E88" w:rsidRPr="00571149">
          <w:rPr>
            <w:rStyle w:val="Link"/>
          </w:rPr>
          <w:t>3.1</w:t>
        </w:r>
        <w:r w:rsidR="00351E88">
          <w:rPr>
            <w:rFonts w:ascii="Times New Roman" w:hAnsi="Times New Roman"/>
            <w:smallCaps w:val="0"/>
            <w:lang w:val="de-DE"/>
          </w:rPr>
          <w:tab/>
        </w:r>
        <w:r w:rsidR="00351E88" w:rsidRPr="00571149">
          <w:rPr>
            <w:rStyle w:val="Link"/>
          </w:rPr>
          <w:t>Allgemeines</w:t>
        </w:r>
        <w:r w:rsidR="00351E88">
          <w:rPr>
            <w:webHidden/>
          </w:rPr>
          <w:tab/>
        </w:r>
        <w:r w:rsidR="00351E88">
          <w:rPr>
            <w:webHidden/>
          </w:rPr>
          <w:fldChar w:fldCharType="begin"/>
        </w:r>
        <w:r w:rsidR="00351E88">
          <w:rPr>
            <w:webHidden/>
          </w:rPr>
          <w:instrText xml:space="preserve"> PAGEREF _Toc146899484 \h </w:instrText>
        </w:r>
        <w:r w:rsidR="00351E88">
          <w:rPr>
            <w:webHidden/>
          </w:rPr>
        </w:r>
        <w:r w:rsidR="00351E88">
          <w:rPr>
            <w:webHidden/>
          </w:rPr>
          <w:fldChar w:fldCharType="separate"/>
        </w:r>
        <w:r w:rsidR="00351E88">
          <w:rPr>
            <w:webHidden/>
          </w:rPr>
          <w:t>8</w:t>
        </w:r>
        <w:r w:rsidR="00351E88">
          <w:rPr>
            <w:webHidden/>
          </w:rPr>
          <w:fldChar w:fldCharType="end"/>
        </w:r>
      </w:hyperlink>
    </w:p>
    <w:p w14:paraId="3359E2C8" w14:textId="77777777" w:rsidR="00351E88" w:rsidRDefault="00364016">
      <w:pPr>
        <w:pStyle w:val="Verzeichnis2"/>
        <w:rPr>
          <w:rFonts w:ascii="Times New Roman" w:hAnsi="Times New Roman"/>
          <w:smallCaps w:val="0"/>
          <w:lang w:val="de-DE"/>
        </w:rPr>
      </w:pPr>
      <w:hyperlink w:anchor="_Toc146899485" w:history="1">
        <w:r w:rsidR="00351E88" w:rsidRPr="00571149">
          <w:rPr>
            <w:rStyle w:val="Link"/>
          </w:rPr>
          <w:t>3.2</w:t>
        </w:r>
        <w:r w:rsidR="00351E88">
          <w:rPr>
            <w:rFonts w:ascii="Times New Roman" w:hAnsi="Times New Roman"/>
            <w:smallCaps w:val="0"/>
            <w:lang w:val="de-DE"/>
          </w:rPr>
          <w:tab/>
        </w:r>
        <w:r w:rsidR="00351E88" w:rsidRPr="00571149">
          <w:rPr>
            <w:rStyle w:val="Link"/>
          </w:rPr>
          <w:t>Zeitlicher Rahmen</w:t>
        </w:r>
        <w:r w:rsidR="00351E88">
          <w:rPr>
            <w:webHidden/>
          </w:rPr>
          <w:tab/>
        </w:r>
        <w:r w:rsidR="00351E88">
          <w:rPr>
            <w:webHidden/>
          </w:rPr>
          <w:fldChar w:fldCharType="begin"/>
        </w:r>
        <w:r w:rsidR="00351E88">
          <w:rPr>
            <w:webHidden/>
          </w:rPr>
          <w:instrText xml:space="preserve"> PAGEREF _Toc146899485 \h </w:instrText>
        </w:r>
        <w:r w:rsidR="00351E88">
          <w:rPr>
            <w:webHidden/>
          </w:rPr>
        </w:r>
        <w:r w:rsidR="00351E88">
          <w:rPr>
            <w:webHidden/>
          </w:rPr>
          <w:fldChar w:fldCharType="separate"/>
        </w:r>
        <w:r w:rsidR="00351E88">
          <w:rPr>
            <w:webHidden/>
          </w:rPr>
          <w:t>8</w:t>
        </w:r>
        <w:r w:rsidR="00351E88">
          <w:rPr>
            <w:webHidden/>
          </w:rPr>
          <w:fldChar w:fldCharType="end"/>
        </w:r>
      </w:hyperlink>
    </w:p>
    <w:p w14:paraId="1A5DE8AD" w14:textId="77777777" w:rsidR="00351E88" w:rsidRDefault="00364016">
      <w:pPr>
        <w:pStyle w:val="Verzeichnis1"/>
        <w:tabs>
          <w:tab w:val="left" w:pos="1080"/>
          <w:tab w:val="right" w:leader="dot" w:pos="7926"/>
        </w:tabs>
        <w:rPr>
          <w:rFonts w:ascii="Times New Roman" w:hAnsi="Times New Roman"/>
          <w:b w:val="0"/>
          <w:bCs w:val="0"/>
          <w:caps w:val="0"/>
          <w:noProof/>
          <w:lang w:val="de-DE"/>
        </w:rPr>
      </w:pPr>
      <w:hyperlink w:anchor="_Toc146899486" w:history="1">
        <w:r w:rsidR="00351E88" w:rsidRPr="00571149">
          <w:rPr>
            <w:rStyle w:val="Link"/>
            <w:noProof/>
          </w:rPr>
          <w:t>4</w:t>
        </w:r>
        <w:r w:rsidR="00351E88">
          <w:rPr>
            <w:rFonts w:ascii="Times New Roman" w:hAnsi="Times New Roman"/>
            <w:b w:val="0"/>
            <w:bCs w:val="0"/>
            <w:caps w:val="0"/>
            <w:noProof/>
            <w:lang w:val="de-DE"/>
          </w:rPr>
          <w:tab/>
        </w:r>
        <w:r w:rsidR="00351E88" w:rsidRPr="00571149">
          <w:rPr>
            <w:rStyle w:val="Link"/>
            <w:noProof/>
          </w:rPr>
          <w:t>multimediales Projekt</w:t>
        </w:r>
        <w:r w:rsidR="00351E88">
          <w:rPr>
            <w:noProof/>
            <w:webHidden/>
          </w:rPr>
          <w:tab/>
        </w:r>
        <w:r w:rsidR="00351E88">
          <w:rPr>
            <w:noProof/>
            <w:webHidden/>
          </w:rPr>
          <w:fldChar w:fldCharType="begin"/>
        </w:r>
        <w:r w:rsidR="00351E88">
          <w:rPr>
            <w:noProof/>
            <w:webHidden/>
          </w:rPr>
          <w:instrText xml:space="preserve"> PAGEREF _Toc146899486 \h </w:instrText>
        </w:r>
        <w:r w:rsidR="00351E88">
          <w:rPr>
            <w:noProof/>
            <w:webHidden/>
          </w:rPr>
        </w:r>
        <w:r w:rsidR="00351E88">
          <w:rPr>
            <w:noProof/>
            <w:webHidden/>
          </w:rPr>
          <w:fldChar w:fldCharType="separate"/>
        </w:r>
        <w:r w:rsidR="00351E88">
          <w:rPr>
            <w:noProof/>
            <w:webHidden/>
          </w:rPr>
          <w:t>9</w:t>
        </w:r>
        <w:r w:rsidR="00351E88">
          <w:rPr>
            <w:noProof/>
            <w:webHidden/>
          </w:rPr>
          <w:fldChar w:fldCharType="end"/>
        </w:r>
      </w:hyperlink>
    </w:p>
    <w:p w14:paraId="1FB3FC68" w14:textId="77777777" w:rsidR="00351E88" w:rsidRDefault="00364016">
      <w:pPr>
        <w:pStyle w:val="Verzeichnis2"/>
        <w:rPr>
          <w:rFonts w:ascii="Times New Roman" w:hAnsi="Times New Roman"/>
          <w:smallCaps w:val="0"/>
          <w:lang w:val="de-DE"/>
        </w:rPr>
      </w:pPr>
      <w:hyperlink w:anchor="_Toc146899487" w:history="1">
        <w:r w:rsidR="00351E88" w:rsidRPr="00571149">
          <w:rPr>
            <w:rStyle w:val="Link"/>
          </w:rPr>
          <w:t>4.1</w:t>
        </w:r>
        <w:r w:rsidR="00351E88">
          <w:rPr>
            <w:rFonts w:ascii="Times New Roman" w:hAnsi="Times New Roman"/>
            <w:smallCaps w:val="0"/>
            <w:lang w:val="de-DE"/>
          </w:rPr>
          <w:tab/>
        </w:r>
        <w:r w:rsidR="00351E88" w:rsidRPr="00571149">
          <w:rPr>
            <w:rStyle w:val="Link"/>
          </w:rPr>
          <w:t>Zeitlicher Rahmen</w:t>
        </w:r>
        <w:r w:rsidR="00351E88">
          <w:rPr>
            <w:webHidden/>
          </w:rPr>
          <w:tab/>
        </w:r>
        <w:r w:rsidR="00351E88">
          <w:rPr>
            <w:webHidden/>
          </w:rPr>
          <w:fldChar w:fldCharType="begin"/>
        </w:r>
        <w:r w:rsidR="00351E88">
          <w:rPr>
            <w:webHidden/>
          </w:rPr>
          <w:instrText xml:space="preserve"> PAGEREF _Toc146899487 \h </w:instrText>
        </w:r>
        <w:r w:rsidR="00351E88">
          <w:rPr>
            <w:webHidden/>
          </w:rPr>
        </w:r>
        <w:r w:rsidR="00351E88">
          <w:rPr>
            <w:webHidden/>
          </w:rPr>
          <w:fldChar w:fldCharType="separate"/>
        </w:r>
        <w:r w:rsidR="00351E88">
          <w:rPr>
            <w:webHidden/>
          </w:rPr>
          <w:t>9</w:t>
        </w:r>
        <w:r w:rsidR="00351E88">
          <w:rPr>
            <w:webHidden/>
          </w:rPr>
          <w:fldChar w:fldCharType="end"/>
        </w:r>
      </w:hyperlink>
    </w:p>
    <w:p w14:paraId="56E6E72A" w14:textId="77777777" w:rsidR="00351E88" w:rsidRDefault="00364016">
      <w:pPr>
        <w:pStyle w:val="Verzeichnis2"/>
        <w:rPr>
          <w:rFonts w:ascii="Times New Roman" w:hAnsi="Times New Roman"/>
          <w:smallCaps w:val="0"/>
          <w:lang w:val="de-DE"/>
        </w:rPr>
      </w:pPr>
      <w:hyperlink w:anchor="_Toc146899488" w:history="1">
        <w:r w:rsidR="00351E88" w:rsidRPr="00571149">
          <w:rPr>
            <w:rStyle w:val="Link"/>
          </w:rPr>
          <w:t>4.2</w:t>
        </w:r>
        <w:r w:rsidR="00351E88">
          <w:rPr>
            <w:rFonts w:ascii="Times New Roman" w:hAnsi="Times New Roman"/>
            <w:smallCaps w:val="0"/>
            <w:lang w:val="de-DE"/>
          </w:rPr>
          <w:tab/>
        </w:r>
        <w:r w:rsidR="00351E88" w:rsidRPr="00571149">
          <w:rPr>
            <w:rStyle w:val="Link"/>
          </w:rPr>
          <w:t>Inhaltlicher Rahmen</w:t>
        </w:r>
        <w:r w:rsidR="00351E88">
          <w:rPr>
            <w:webHidden/>
          </w:rPr>
          <w:tab/>
        </w:r>
        <w:r w:rsidR="00351E88">
          <w:rPr>
            <w:webHidden/>
          </w:rPr>
          <w:fldChar w:fldCharType="begin"/>
        </w:r>
        <w:r w:rsidR="00351E88">
          <w:rPr>
            <w:webHidden/>
          </w:rPr>
          <w:instrText xml:space="preserve"> PAGEREF _Toc146899488 \h </w:instrText>
        </w:r>
        <w:r w:rsidR="00351E88">
          <w:rPr>
            <w:webHidden/>
          </w:rPr>
        </w:r>
        <w:r w:rsidR="00351E88">
          <w:rPr>
            <w:webHidden/>
          </w:rPr>
          <w:fldChar w:fldCharType="separate"/>
        </w:r>
        <w:r w:rsidR="00351E88">
          <w:rPr>
            <w:webHidden/>
          </w:rPr>
          <w:t>9</w:t>
        </w:r>
        <w:r w:rsidR="00351E88">
          <w:rPr>
            <w:webHidden/>
          </w:rPr>
          <w:fldChar w:fldCharType="end"/>
        </w:r>
      </w:hyperlink>
    </w:p>
    <w:p w14:paraId="733F17BD" w14:textId="77777777" w:rsidR="00351E88" w:rsidRDefault="00364016">
      <w:pPr>
        <w:pStyle w:val="Verzeichnis1"/>
        <w:tabs>
          <w:tab w:val="left" w:pos="1080"/>
          <w:tab w:val="right" w:leader="dot" w:pos="7926"/>
        </w:tabs>
        <w:rPr>
          <w:rFonts w:ascii="Times New Roman" w:hAnsi="Times New Roman"/>
          <w:b w:val="0"/>
          <w:bCs w:val="0"/>
          <w:caps w:val="0"/>
          <w:noProof/>
          <w:lang w:val="de-DE"/>
        </w:rPr>
      </w:pPr>
      <w:hyperlink w:anchor="_Toc146899489" w:history="1">
        <w:r w:rsidR="00351E88" w:rsidRPr="00571149">
          <w:rPr>
            <w:rStyle w:val="Link"/>
            <w:noProof/>
          </w:rPr>
          <w:t>5</w:t>
        </w:r>
        <w:r w:rsidR="00351E88">
          <w:rPr>
            <w:rFonts w:ascii="Times New Roman" w:hAnsi="Times New Roman"/>
            <w:b w:val="0"/>
            <w:bCs w:val="0"/>
            <w:caps w:val="0"/>
            <w:noProof/>
            <w:lang w:val="de-DE"/>
          </w:rPr>
          <w:tab/>
        </w:r>
        <w:r w:rsidR="00351E88" w:rsidRPr="00571149">
          <w:rPr>
            <w:rStyle w:val="Link"/>
            <w:noProof/>
          </w:rPr>
          <w:t>Anhang</w:t>
        </w:r>
        <w:r w:rsidR="00351E88">
          <w:rPr>
            <w:noProof/>
            <w:webHidden/>
          </w:rPr>
          <w:tab/>
        </w:r>
        <w:r w:rsidR="00351E88">
          <w:rPr>
            <w:noProof/>
            <w:webHidden/>
          </w:rPr>
          <w:fldChar w:fldCharType="begin"/>
        </w:r>
        <w:r w:rsidR="00351E88">
          <w:rPr>
            <w:noProof/>
            <w:webHidden/>
          </w:rPr>
          <w:instrText xml:space="preserve"> PAGEREF _Toc146899489 \h </w:instrText>
        </w:r>
        <w:r w:rsidR="00351E88">
          <w:rPr>
            <w:noProof/>
            <w:webHidden/>
          </w:rPr>
        </w:r>
        <w:r w:rsidR="00351E88">
          <w:rPr>
            <w:noProof/>
            <w:webHidden/>
          </w:rPr>
          <w:fldChar w:fldCharType="separate"/>
        </w:r>
        <w:r w:rsidR="00351E88">
          <w:rPr>
            <w:noProof/>
            <w:webHidden/>
          </w:rPr>
          <w:t>10</w:t>
        </w:r>
        <w:r w:rsidR="00351E88">
          <w:rPr>
            <w:noProof/>
            <w:webHidden/>
          </w:rPr>
          <w:fldChar w:fldCharType="end"/>
        </w:r>
      </w:hyperlink>
    </w:p>
    <w:p w14:paraId="567E9390" w14:textId="77777777" w:rsidR="00960E10" w:rsidRDefault="00960E10">
      <w:r>
        <w:fldChar w:fldCharType="end"/>
      </w:r>
    </w:p>
    <w:p w14:paraId="50EFD65A" w14:textId="77777777" w:rsidR="00B92E07" w:rsidRDefault="00B92E07" w:rsidP="00B92E07">
      <w:pPr>
        <w:pStyle w:val="berschrift1"/>
        <w:pageBreakBefore/>
      </w:pPr>
      <w:bookmarkStart w:id="0" w:name="_Toc146899475"/>
      <w:r>
        <w:t>Einleitung</w:t>
      </w:r>
      <w:bookmarkEnd w:id="0"/>
    </w:p>
    <w:p w14:paraId="1BFF08C6" w14:textId="77777777" w:rsidR="00B92E07" w:rsidRDefault="00B92E07" w:rsidP="00B92E07">
      <w:r>
        <w:t xml:space="preserve">Alle Kandidaten haben die Aufgabe, mit Hilfe </w:t>
      </w:r>
      <w:r w:rsidR="002C21CB">
        <w:t>eines</w:t>
      </w:r>
      <w:r>
        <w:t xml:space="preserve"> Exposé, einen Kla</w:t>
      </w:r>
      <w:r>
        <w:t>s</w:t>
      </w:r>
      <w:r>
        <w:t>senlehrer von Ihrem Projekt zu überzeugen und als Betreuer zu gewinnen.</w:t>
      </w:r>
    </w:p>
    <w:p w14:paraId="220051BF" w14:textId="77777777" w:rsidR="00B92E07" w:rsidRDefault="00B92E07" w:rsidP="00B92E07">
      <w:r>
        <w:t>Im Folgenden sind die Rahmenbedingungen zur Projektabwicklung im Abschlussjahr festgelegt.</w:t>
      </w:r>
    </w:p>
    <w:p w14:paraId="014CE09C" w14:textId="77777777" w:rsidR="00B92E07" w:rsidRDefault="00B92E07" w:rsidP="00B92E07">
      <w:r>
        <w:t>Betroffen sind alle Schüler der 5. Jahrgängen, der höheren Wirtschaft, die den Ausbildungsschwerpunkt Medieninformatik gewählt haben, sowie alle Schüler der 5. Jahrgänge KMD und die Studenten des Kollegs im 4. S</w:t>
      </w:r>
      <w:r>
        <w:t>e</w:t>
      </w:r>
      <w:r>
        <w:t>mester.</w:t>
      </w:r>
    </w:p>
    <w:p w14:paraId="7D517A70" w14:textId="77777777" w:rsidR="00B92E07" w:rsidRDefault="00B92E07" w:rsidP="00B92E07">
      <w:r>
        <w:t xml:space="preserve">Als Vorbereitung zur Abschlussprüfung </w:t>
      </w:r>
      <w:r w:rsidR="0002361B">
        <w:t xml:space="preserve">sind </w:t>
      </w:r>
      <w:r w:rsidR="006F7D11">
        <w:t>3</w:t>
      </w:r>
      <w:r>
        <w:t xml:space="preserve"> Schwerpunkte zu berüc</w:t>
      </w:r>
      <w:r>
        <w:t>k</w:t>
      </w:r>
      <w:r>
        <w:t>sichtigen:</w:t>
      </w:r>
    </w:p>
    <w:p w14:paraId="39D31C9D" w14:textId="77777777" w:rsidR="00B92E07" w:rsidRDefault="00B92E07" w:rsidP="00B92E07">
      <w:pPr>
        <w:numPr>
          <w:ilvl w:val="0"/>
          <w:numId w:val="3"/>
        </w:numPr>
      </w:pPr>
      <w:r>
        <w:t>Multimediales Projekt</w:t>
      </w:r>
    </w:p>
    <w:p w14:paraId="72FD9710" w14:textId="77777777" w:rsidR="0002361B" w:rsidRDefault="0002361B" w:rsidP="0002361B">
      <w:pPr>
        <w:numPr>
          <w:ilvl w:val="0"/>
          <w:numId w:val="3"/>
        </w:numPr>
      </w:pPr>
      <w:r>
        <w:t>Begleitende schriftliche Arbeit</w:t>
      </w:r>
    </w:p>
    <w:p w14:paraId="05992D76" w14:textId="77777777" w:rsidR="00B92E07" w:rsidRDefault="00B92E07" w:rsidP="00B92E07">
      <w:pPr>
        <w:numPr>
          <w:ilvl w:val="0"/>
          <w:numId w:val="3"/>
        </w:numPr>
      </w:pPr>
      <w:r>
        <w:t>Präsentation zur Abschlussprüfung</w:t>
      </w:r>
    </w:p>
    <w:p w14:paraId="6071CA07" w14:textId="77777777" w:rsidR="00D444D1" w:rsidRDefault="00D444D1" w:rsidP="00D444D1">
      <w:pPr>
        <w:pStyle w:val="berschrift1"/>
        <w:pageBreakBefore/>
        <w:ind w:left="431" w:hanging="431"/>
      </w:pPr>
      <w:bookmarkStart w:id="1" w:name="_Toc146899476"/>
      <w:r>
        <w:t>Termine</w:t>
      </w:r>
      <w:bookmarkEnd w:id="1"/>
    </w:p>
    <w:p w14:paraId="0860574C" w14:textId="77777777" w:rsidR="00D444D1" w:rsidRDefault="0024363C" w:rsidP="00D444D1">
      <w:pPr>
        <w:tabs>
          <w:tab w:val="left" w:pos="3060"/>
        </w:tabs>
        <w:ind w:left="3060" w:hanging="3060"/>
      </w:pPr>
      <w:r>
        <w:t>Ende</w:t>
      </w:r>
      <w:r w:rsidR="00D444D1">
        <w:t xml:space="preserve"> September</w:t>
      </w:r>
      <w:r w:rsidR="00D444D1">
        <w:tab/>
        <w:t>Thema, Exposé, Zeitplan</w:t>
      </w:r>
      <w:r>
        <w:t>, Betreuer</w:t>
      </w:r>
    </w:p>
    <w:p w14:paraId="7301AF89" w14:textId="77777777" w:rsidR="00D444D1" w:rsidRDefault="00D444D1" w:rsidP="00D444D1">
      <w:pPr>
        <w:tabs>
          <w:tab w:val="left" w:pos="3060"/>
        </w:tabs>
        <w:ind w:left="3060" w:hanging="3060"/>
      </w:pPr>
      <w:r>
        <w:t>Abschluss Wintersemester</w:t>
      </w:r>
      <w:r>
        <w:tab/>
        <w:t>Schriftliche Fachbereichsarbeit</w:t>
      </w:r>
    </w:p>
    <w:p w14:paraId="22B80C10" w14:textId="77777777" w:rsidR="00D444D1" w:rsidRDefault="00D444D1" w:rsidP="0024363C">
      <w:pPr>
        <w:tabs>
          <w:tab w:val="left" w:pos="3060"/>
        </w:tabs>
      </w:pPr>
      <w:r>
        <w:t>März</w:t>
      </w:r>
      <w:r>
        <w:tab/>
      </w:r>
    </w:p>
    <w:p w14:paraId="09B38DDE" w14:textId="77777777" w:rsidR="00D444D1" w:rsidRDefault="00D444D1" w:rsidP="00583232">
      <w:pPr>
        <w:numPr>
          <w:ilvl w:val="0"/>
          <w:numId w:val="13"/>
        </w:numPr>
        <w:tabs>
          <w:tab w:val="clear" w:pos="720"/>
          <w:tab w:val="left" w:pos="3060"/>
          <w:tab w:val="num" w:pos="3420"/>
        </w:tabs>
        <w:ind w:left="3420"/>
      </w:pPr>
      <w:r>
        <w:t>Vollständig abgeschlossene Fachb</w:t>
      </w:r>
      <w:r>
        <w:t>e</w:t>
      </w:r>
      <w:r>
        <w:t>reichsarbeit</w:t>
      </w:r>
    </w:p>
    <w:p w14:paraId="48563F23" w14:textId="77777777" w:rsidR="00D444D1" w:rsidRDefault="00D444D1" w:rsidP="00583232">
      <w:pPr>
        <w:numPr>
          <w:ilvl w:val="0"/>
          <w:numId w:val="13"/>
        </w:numPr>
        <w:tabs>
          <w:tab w:val="clear" w:pos="720"/>
          <w:tab w:val="left" w:pos="3060"/>
          <w:tab w:val="num" w:pos="3420"/>
        </w:tabs>
        <w:ind w:left="3420"/>
      </w:pPr>
      <w:r>
        <w:t>Multimediales Projekt</w:t>
      </w:r>
    </w:p>
    <w:p w14:paraId="2FC0F21D" w14:textId="77777777" w:rsidR="00D444D1" w:rsidRDefault="00D444D1" w:rsidP="00583232">
      <w:pPr>
        <w:numPr>
          <w:ilvl w:val="0"/>
          <w:numId w:val="13"/>
        </w:numPr>
        <w:tabs>
          <w:tab w:val="clear" w:pos="720"/>
          <w:tab w:val="left" w:pos="3060"/>
          <w:tab w:val="num" w:pos="3420"/>
        </w:tabs>
        <w:ind w:left="3420"/>
      </w:pPr>
      <w:r>
        <w:t>Präsentation</w:t>
      </w:r>
      <w:r w:rsidR="00583232">
        <w:t>, schriftliche Arbeit und Pr</w:t>
      </w:r>
      <w:r w:rsidR="00583232">
        <w:t>o</w:t>
      </w:r>
      <w:r w:rsidR="00583232">
        <w:t>jekt</w:t>
      </w:r>
      <w:r>
        <w:t xml:space="preserve"> auf CD</w:t>
      </w:r>
      <w:r w:rsidR="00583232">
        <w:t xml:space="preserve"> (Cover laut Muster)</w:t>
      </w:r>
    </w:p>
    <w:p w14:paraId="1815188E" w14:textId="77777777" w:rsidR="00583232" w:rsidRDefault="00D444D1" w:rsidP="0024363C">
      <w:pPr>
        <w:numPr>
          <w:ilvl w:val="0"/>
          <w:numId w:val="13"/>
        </w:numPr>
        <w:tabs>
          <w:tab w:val="clear" w:pos="720"/>
          <w:tab w:val="left" w:pos="3060"/>
          <w:tab w:val="num" w:pos="3420"/>
        </w:tabs>
        <w:ind w:left="3420"/>
      </w:pPr>
      <w:r>
        <w:t>Bind</w:t>
      </w:r>
      <w:r w:rsidR="0024363C">
        <w:t>e</w:t>
      </w:r>
      <w:r>
        <w:t xml:space="preserve">fertige </w:t>
      </w:r>
      <w:r w:rsidR="00583232">
        <w:t xml:space="preserve">schriftliche </w:t>
      </w:r>
      <w:r>
        <w:t>Fachbereichsa</w:t>
      </w:r>
      <w:r>
        <w:t>r</w:t>
      </w:r>
      <w:r>
        <w:t>beit</w:t>
      </w:r>
    </w:p>
    <w:p w14:paraId="7C5BC724" w14:textId="77777777" w:rsidR="00D444D1" w:rsidRDefault="00D444D1" w:rsidP="00D444D1">
      <w:pPr>
        <w:pStyle w:val="berschrift2"/>
      </w:pPr>
      <w:bookmarkStart w:id="2" w:name="_Toc146899477"/>
      <w:r>
        <w:t>Äußere Form der schriftlichen Arbeit</w:t>
      </w:r>
      <w:bookmarkEnd w:id="2"/>
    </w:p>
    <w:p w14:paraId="67F39BD3" w14:textId="77777777" w:rsidR="00D444D1" w:rsidRDefault="00D444D1" w:rsidP="00D444D1">
      <w:r>
        <w:t>Die Arbeit ist in 2 Exemplaren auszufertigen.</w:t>
      </w:r>
    </w:p>
    <w:p w14:paraId="07ADCF4A" w14:textId="77777777" w:rsidR="00D444D1" w:rsidRDefault="00D444D1" w:rsidP="00D444D1">
      <w:r>
        <w:t>Die Arbeit hat das Format DIN A4</w:t>
      </w:r>
    </w:p>
    <w:p w14:paraId="31F5F0FF" w14:textId="77777777" w:rsidR="00D07CDC" w:rsidRDefault="00D444D1" w:rsidP="00D444D1">
      <w:r>
        <w:t>Der Umfang der schriftlichen Arbeit ist mit</w:t>
      </w:r>
      <w:r w:rsidR="0085335C">
        <w:t>:</w:t>
      </w:r>
    </w:p>
    <w:p w14:paraId="432B396F" w14:textId="77777777" w:rsidR="00D07CDC" w:rsidRDefault="00D07CDC" w:rsidP="00D444D1">
      <w:r>
        <w:t>6000 bis 6.500</w:t>
      </w:r>
      <w:r>
        <w:tab/>
        <w:t>KandidatInnen der Abeilung HW</w:t>
      </w:r>
    </w:p>
    <w:p w14:paraId="6C472625" w14:textId="77777777" w:rsidR="00D07CDC" w:rsidRDefault="00D07CDC" w:rsidP="00D444D1">
      <w:r>
        <w:t>10.000 bis 10.500</w:t>
      </w:r>
      <w:r>
        <w:tab/>
        <w:t>KandidatInnen der Abteilung KMD</w:t>
      </w:r>
    </w:p>
    <w:p w14:paraId="008F5CF2" w14:textId="77777777" w:rsidR="008879FD" w:rsidRDefault="008879FD" w:rsidP="00D444D1">
      <w:r>
        <w:t>15.000 bis 15.500</w:t>
      </w:r>
      <w:r>
        <w:tab/>
        <w:t>KandidatInnen der Abteilung AKK</w:t>
      </w:r>
    </w:p>
    <w:p w14:paraId="16ED5B00" w14:textId="77777777" w:rsidR="00D444D1" w:rsidRDefault="008879FD" w:rsidP="00D444D1">
      <w:r>
        <w:t xml:space="preserve">Worten </w:t>
      </w:r>
      <w:r w:rsidR="00D444D1">
        <w:t>festgelegt</w:t>
      </w:r>
      <w:r>
        <w:t>.</w:t>
      </w:r>
    </w:p>
    <w:p w14:paraId="2AC8D37D" w14:textId="77777777" w:rsidR="00D444D1" w:rsidRDefault="00D444D1" w:rsidP="00D444D1">
      <w:r>
        <w:t>Die schriftliche Arbeit ist mit Microsoft Word zu erstellen. Die Funktionen der Textverarbeitung zur Gliederung und Formatierung von umfangreich</w:t>
      </w:r>
      <w:r>
        <w:t>e</w:t>
      </w:r>
      <w:r>
        <w:t>ren Dokumenten sind entsprechend einzusetzen.</w:t>
      </w:r>
    </w:p>
    <w:p w14:paraId="75662222" w14:textId="77777777" w:rsidR="00D444D1" w:rsidRDefault="00D444D1" w:rsidP="00D444D1">
      <w:pPr>
        <w:pStyle w:val="berschrift2"/>
      </w:pPr>
      <w:bookmarkStart w:id="3" w:name="_Toc146899478"/>
      <w:r>
        <w:t>Die schriftliche Arbeit hat mind. folgende Gliederung</w:t>
      </w:r>
      <w:r>
        <w:t>s</w:t>
      </w:r>
      <w:r>
        <w:t>punkte zu enthalten:</w:t>
      </w:r>
      <w:bookmarkEnd w:id="3"/>
    </w:p>
    <w:p w14:paraId="6A3871FD" w14:textId="77777777" w:rsidR="00D444D1" w:rsidRDefault="00D444D1" w:rsidP="00D444D1">
      <w:pPr>
        <w:numPr>
          <w:ilvl w:val="0"/>
          <w:numId w:val="4"/>
        </w:numPr>
      </w:pPr>
      <w:r>
        <w:t>Leeres Blatt</w:t>
      </w:r>
    </w:p>
    <w:p w14:paraId="1279F445" w14:textId="77777777" w:rsidR="00D444D1" w:rsidRDefault="00D444D1" w:rsidP="00D444D1">
      <w:pPr>
        <w:numPr>
          <w:ilvl w:val="0"/>
          <w:numId w:val="4"/>
        </w:numPr>
      </w:pPr>
      <w:r>
        <w:t>Titelblatt (siehe Anhang)</w:t>
      </w:r>
    </w:p>
    <w:p w14:paraId="6B9CAA1E" w14:textId="77777777" w:rsidR="00D444D1" w:rsidRDefault="00D444D1" w:rsidP="00D444D1">
      <w:pPr>
        <w:numPr>
          <w:ilvl w:val="0"/>
          <w:numId w:val="4"/>
        </w:numPr>
      </w:pPr>
      <w:r>
        <w:t>Blatt mit ehrenwörtlicher Erklärung (siehe Anhang)</w:t>
      </w:r>
    </w:p>
    <w:p w14:paraId="743743CC" w14:textId="77777777" w:rsidR="00D444D1" w:rsidRDefault="00D444D1" w:rsidP="00D444D1">
      <w:pPr>
        <w:numPr>
          <w:ilvl w:val="0"/>
          <w:numId w:val="4"/>
        </w:numPr>
      </w:pPr>
      <w:r>
        <w:t>Inhaltsverzeichnis</w:t>
      </w:r>
    </w:p>
    <w:p w14:paraId="0730CF8A" w14:textId="77777777" w:rsidR="00D444D1" w:rsidRDefault="00D444D1" w:rsidP="00D444D1">
      <w:pPr>
        <w:numPr>
          <w:ilvl w:val="0"/>
          <w:numId w:val="4"/>
        </w:numPr>
      </w:pPr>
      <w:r>
        <w:t>Idee der Projektarbeit</w:t>
      </w:r>
    </w:p>
    <w:p w14:paraId="7696A04B" w14:textId="77777777" w:rsidR="00D444D1" w:rsidRDefault="00D444D1" w:rsidP="00D444D1">
      <w:pPr>
        <w:numPr>
          <w:ilvl w:val="0"/>
          <w:numId w:val="4"/>
        </w:numPr>
      </w:pPr>
      <w:r>
        <w:t>Exposé zur Projektarbeit</w:t>
      </w:r>
    </w:p>
    <w:p w14:paraId="0B90622C" w14:textId="77777777" w:rsidR="00D444D1" w:rsidRDefault="00D444D1" w:rsidP="00D444D1">
      <w:pPr>
        <w:numPr>
          <w:ilvl w:val="0"/>
          <w:numId w:val="4"/>
        </w:numPr>
      </w:pPr>
      <w:r>
        <w:t>Treatment zur Projektarbeit mit den Unterpunkten:</w:t>
      </w:r>
    </w:p>
    <w:p w14:paraId="3D12EE74" w14:textId="77777777" w:rsidR="00D444D1" w:rsidRDefault="00D444D1" w:rsidP="00D444D1">
      <w:pPr>
        <w:numPr>
          <w:ilvl w:val="1"/>
          <w:numId w:val="4"/>
        </w:numPr>
      </w:pPr>
      <w:r>
        <w:t>Ziel der Projektarbeitarbeit im Sinne des Projektinhaltes</w:t>
      </w:r>
    </w:p>
    <w:p w14:paraId="1A52A206" w14:textId="77777777" w:rsidR="00D444D1" w:rsidRDefault="00D444D1" w:rsidP="00D444D1">
      <w:pPr>
        <w:numPr>
          <w:ilvl w:val="1"/>
          <w:numId w:val="4"/>
        </w:numPr>
      </w:pPr>
      <w:r>
        <w:t>Definition der Zielgruppe(n)</w:t>
      </w:r>
    </w:p>
    <w:p w14:paraId="6F1E7766" w14:textId="77777777" w:rsidR="00D444D1" w:rsidRDefault="00D444D1" w:rsidP="00D444D1">
      <w:pPr>
        <w:numPr>
          <w:ilvl w:val="1"/>
          <w:numId w:val="4"/>
        </w:numPr>
      </w:pPr>
      <w:r>
        <w:t>Definition des Content der Projektarbeit</w:t>
      </w:r>
    </w:p>
    <w:p w14:paraId="7ED77F3C" w14:textId="77777777" w:rsidR="00D444D1" w:rsidRDefault="00D444D1" w:rsidP="00D444D1">
      <w:pPr>
        <w:numPr>
          <w:ilvl w:val="1"/>
          <w:numId w:val="4"/>
        </w:numPr>
      </w:pPr>
      <w:r>
        <w:t>Definition des Designs</w:t>
      </w:r>
    </w:p>
    <w:p w14:paraId="2C391251" w14:textId="77777777" w:rsidR="00D444D1" w:rsidRDefault="00D444D1" w:rsidP="00D444D1">
      <w:pPr>
        <w:numPr>
          <w:ilvl w:val="1"/>
          <w:numId w:val="4"/>
        </w:numPr>
      </w:pPr>
      <w:r>
        <w:t>Definition des Layouts</w:t>
      </w:r>
    </w:p>
    <w:p w14:paraId="24806819" w14:textId="77777777" w:rsidR="00D444D1" w:rsidRDefault="00D444D1" w:rsidP="00D444D1">
      <w:pPr>
        <w:numPr>
          <w:ilvl w:val="1"/>
          <w:numId w:val="4"/>
        </w:numPr>
      </w:pPr>
      <w:r>
        <w:t>Beschreibung der verwendeten Werkzeuge zur Erstellung der Projektarbeit und deren Einsatzzweck</w:t>
      </w:r>
    </w:p>
    <w:p w14:paraId="6D26432C" w14:textId="77777777" w:rsidR="00D444D1" w:rsidRDefault="00D444D1" w:rsidP="00D444D1">
      <w:pPr>
        <w:numPr>
          <w:ilvl w:val="0"/>
          <w:numId w:val="4"/>
        </w:numPr>
      </w:pPr>
      <w:r>
        <w:t>Detaillierte zeitliche Planung der Projektarbeit mit Wochenraster und klaren operativen und inhaltlichen Ziel- bzw. Zwischenzielpl</w:t>
      </w:r>
      <w:r>
        <w:t>ä</w:t>
      </w:r>
      <w:r>
        <w:t>nen. Der geplante Status der Fertigstellung ist auch in %- Zahlen anzugeben.</w:t>
      </w:r>
    </w:p>
    <w:p w14:paraId="6FEBE2BF" w14:textId="77777777" w:rsidR="00D444D1" w:rsidRDefault="00D444D1" w:rsidP="00D444D1">
      <w:pPr>
        <w:numPr>
          <w:ilvl w:val="0"/>
          <w:numId w:val="4"/>
        </w:numPr>
      </w:pPr>
      <w:r>
        <w:t>Detaillierter Arbeitsbericht, der begleitend zur Projektabwicklung zu erstellen ist und klare Informationen über den Projektstatus zu jeder Projektphase beinhalten muss.</w:t>
      </w:r>
    </w:p>
    <w:p w14:paraId="4766ABA7" w14:textId="77777777" w:rsidR="00D444D1" w:rsidRDefault="00D444D1" w:rsidP="00D444D1">
      <w:pPr>
        <w:numPr>
          <w:ilvl w:val="0"/>
          <w:numId w:val="4"/>
        </w:numPr>
      </w:pPr>
      <w:r>
        <w:t>Zusammenfassung</w:t>
      </w:r>
    </w:p>
    <w:p w14:paraId="48D3FFA8" w14:textId="77777777" w:rsidR="00D444D1" w:rsidRDefault="00D444D1" w:rsidP="00D444D1">
      <w:pPr>
        <w:numPr>
          <w:ilvl w:val="0"/>
          <w:numId w:val="4"/>
        </w:numPr>
      </w:pPr>
      <w:r>
        <w:t>Abbildungsverzeichnis</w:t>
      </w:r>
    </w:p>
    <w:p w14:paraId="0803AFA5" w14:textId="77777777" w:rsidR="00D444D1" w:rsidRDefault="00D444D1" w:rsidP="00D444D1">
      <w:pPr>
        <w:numPr>
          <w:ilvl w:val="0"/>
          <w:numId w:val="4"/>
        </w:numPr>
      </w:pPr>
      <w:r>
        <w:t>Literatur- und Quellenverzeichnis</w:t>
      </w:r>
    </w:p>
    <w:p w14:paraId="1075F7BB" w14:textId="77777777" w:rsidR="00D444D1" w:rsidRDefault="008879FD" w:rsidP="00D444D1">
      <w:pPr>
        <w:numPr>
          <w:ilvl w:val="0"/>
          <w:numId w:val="4"/>
        </w:numPr>
      </w:pPr>
      <w:r>
        <w:t xml:space="preserve">Ev. </w:t>
      </w:r>
      <w:r w:rsidR="00D444D1">
        <w:t>Glossar oder Index</w:t>
      </w:r>
    </w:p>
    <w:p w14:paraId="18AD698C" w14:textId="77777777" w:rsidR="00D444D1" w:rsidRDefault="00D444D1" w:rsidP="00D444D1">
      <w:pPr>
        <w:numPr>
          <w:ilvl w:val="0"/>
          <w:numId w:val="4"/>
        </w:numPr>
      </w:pPr>
      <w:r>
        <w:t>Fußnoten</w:t>
      </w:r>
      <w:r w:rsidR="008879FD">
        <w:t xml:space="preserve"> (besonders zu beachten)</w:t>
      </w:r>
    </w:p>
    <w:p w14:paraId="4FB6E491" w14:textId="77777777" w:rsidR="00D444D1" w:rsidRDefault="00D444D1" w:rsidP="00D444D1">
      <w:pPr>
        <w:pStyle w:val="berschrift2"/>
      </w:pPr>
      <w:bookmarkStart w:id="4" w:name="_Toc146899479"/>
      <w:r>
        <w:t>Formvorschriften für die Anfertigung einer Abschlus</w:t>
      </w:r>
      <w:r>
        <w:t>s</w:t>
      </w:r>
      <w:r>
        <w:t>arbeit</w:t>
      </w:r>
      <w:bookmarkEnd w:id="4"/>
    </w:p>
    <w:p w14:paraId="366B7E2C" w14:textId="77777777" w:rsidR="00D444D1" w:rsidRDefault="00D444D1" w:rsidP="00D444D1">
      <w:r>
        <w:t xml:space="preserve"> - Für das Textverarbeitungssystem Winword -</w:t>
      </w:r>
    </w:p>
    <w:p w14:paraId="54D41C40" w14:textId="77777777" w:rsidR="00D444D1" w:rsidRDefault="00D444D1" w:rsidP="00D444D1">
      <w:pPr>
        <w:pStyle w:val="berschrift3"/>
      </w:pPr>
      <w:bookmarkStart w:id="5" w:name="_Toc146899480"/>
      <w:r>
        <w:t>Einleitung</w:t>
      </w:r>
      <w:bookmarkEnd w:id="5"/>
    </w:p>
    <w:p w14:paraId="684C9AEA" w14:textId="77777777" w:rsidR="00D444D1" w:rsidRDefault="00D444D1" w:rsidP="00D444D1">
      <w:r>
        <w:t>Insgesamt ist zu beachten, dass die Abschlussarbeit im Aufsatzstil und nicht in Aufzählungsform zu schreiben ist. Der Schreibstil sollte daher flü</w:t>
      </w:r>
      <w:r>
        <w:t>s</w:t>
      </w:r>
      <w:r>
        <w:t>sig und ohne große Gedankensprünge sein. Auf Ergänzungen in Kla</w:t>
      </w:r>
      <w:r>
        <w:t>m</w:t>
      </w:r>
      <w:r>
        <w:t>mern ist zu verzichten.</w:t>
      </w:r>
    </w:p>
    <w:p w14:paraId="5DDFF0C7" w14:textId="77777777" w:rsidR="00D444D1" w:rsidRDefault="00D444D1" w:rsidP="00D444D1">
      <w:pPr>
        <w:pStyle w:val="berschrift3"/>
      </w:pPr>
      <w:bookmarkStart w:id="6" w:name="_Toc146899481"/>
      <w:r>
        <w:t>Seitenformatierung</w:t>
      </w:r>
      <w:bookmarkEnd w:id="6"/>
    </w:p>
    <w:p w14:paraId="7324E01A" w14:textId="77777777" w:rsidR="00D444D1" w:rsidRDefault="00D444D1" w:rsidP="00D444D1">
      <w:r>
        <w:t>Es ist DIN A4 im Hochformat zu verwenden, wobei die folgenden Ränder einzustellen sind: oben 2,5 cm, unten 2 cm, links 3,5 cm, rechts 2,5 cm, Bundsteg 1 cm.</w:t>
      </w:r>
    </w:p>
    <w:p w14:paraId="68B62F2B" w14:textId="77777777" w:rsidR="00D444D1" w:rsidRDefault="00D444D1" w:rsidP="00D444D1">
      <w:pPr>
        <w:pStyle w:val="berschrift3"/>
      </w:pPr>
      <w:bookmarkStart w:id="7" w:name="_Toc146899482"/>
      <w:r>
        <w:t xml:space="preserve">Textkörperformatierung </w:t>
      </w:r>
      <w:r>
        <w:rPr>
          <w:b w:val="0"/>
        </w:rPr>
        <w:t>(Formatvorlage Textkörper)</w:t>
      </w:r>
      <w:bookmarkEnd w:id="7"/>
    </w:p>
    <w:p w14:paraId="303C69DA" w14:textId="77777777" w:rsidR="00D444D1" w:rsidRDefault="00D444D1" w:rsidP="00D444D1">
      <w:pPr>
        <w:pStyle w:val="berschrift4"/>
      </w:pPr>
      <w:r>
        <w:t>Schrifttyp und Schriftgröße</w:t>
      </w:r>
    </w:p>
    <w:p w14:paraId="18B592E2" w14:textId="77777777" w:rsidR="00D444D1" w:rsidRDefault="00D444D1" w:rsidP="00D444D1">
      <w:r>
        <w:t>Als Schrifttyp ist Arial zu verwenden mit der Schriftgröße 12. Wenn eine Hervorhebung von wichtigen Begriffen als notwendig angesehen wird, ist die kursive Schreibweise zu verwenden, dabei ist jedoch sparsam mit Hervorhebungen umzugehen. Bitte kein Fettdruck im Text !</w:t>
      </w:r>
    </w:p>
    <w:p w14:paraId="08D0B4E8" w14:textId="77777777" w:rsidR="00D444D1" w:rsidRDefault="00D444D1" w:rsidP="00D444D1">
      <w:r>
        <w:rPr>
          <w:i/>
        </w:rPr>
        <w:t>Überschrift 1:</w:t>
      </w:r>
      <w:r>
        <w:t xml:space="preserve"> Arial Black, fett, 16Pt, vor dem Absatz 30Pt, nach dem A</w:t>
      </w:r>
      <w:r>
        <w:t>b</w:t>
      </w:r>
      <w:r>
        <w:t>satz 12Pt, fortlaufende Nummerierung (Gliederung)</w:t>
      </w:r>
    </w:p>
    <w:p w14:paraId="49B8E2BA" w14:textId="77777777" w:rsidR="00D444D1" w:rsidRDefault="00D444D1" w:rsidP="00D444D1">
      <w:r>
        <w:rPr>
          <w:i/>
        </w:rPr>
        <w:t>Überschrift 2:</w:t>
      </w:r>
      <w:r>
        <w:t xml:space="preserve"> Arial, fett, 14Pt, vor dem Absatz 24Pt, nach dem Absatz 12Pt, fortlaufende Nummerierung (Gliederung)</w:t>
      </w:r>
    </w:p>
    <w:p w14:paraId="54DEC71F" w14:textId="77777777" w:rsidR="00D444D1" w:rsidRDefault="00D444D1" w:rsidP="00D444D1">
      <w:r>
        <w:rPr>
          <w:i/>
        </w:rPr>
        <w:t>Überschrift 3:</w:t>
      </w:r>
      <w:r>
        <w:t xml:space="preserve"> Arial, fett, 12Pt, vor dem Absatz 18Pt, nach dem Absatz 12Pt, fortlaufende Nummerierung (Gliederung)</w:t>
      </w:r>
    </w:p>
    <w:p w14:paraId="0189CA08" w14:textId="77777777" w:rsidR="00D444D1" w:rsidRDefault="00D444D1" w:rsidP="00D444D1">
      <w:r>
        <w:rPr>
          <w:i/>
        </w:rPr>
        <w:t>Überschrift 4:</w:t>
      </w:r>
      <w:r>
        <w:t xml:space="preserve"> Arial, fett, 12Pt, vor dem Absatz 12Pt, nach dem Absatz 3Pt, fortlaufende Nummerierung (Gliederung)</w:t>
      </w:r>
    </w:p>
    <w:p w14:paraId="1E183940" w14:textId="77777777" w:rsidR="00D444D1" w:rsidRDefault="00D444D1" w:rsidP="00D444D1">
      <w:r>
        <w:t>Kopfzeilen und Fußzeilen10Pt</w:t>
      </w:r>
    </w:p>
    <w:p w14:paraId="22590367" w14:textId="77777777" w:rsidR="00D444D1" w:rsidRDefault="00D444D1" w:rsidP="00D444D1">
      <w:pPr>
        <w:pStyle w:val="berschrift4"/>
      </w:pPr>
      <w:r>
        <w:t xml:space="preserve">Zeilenabstand </w:t>
      </w:r>
    </w:p>
    <w:p w14:paraId="4BE43968" w14:textId="77777777" w:rsidR="00D444D1" w:rsidRDefault="00D444D1" w:rsidP="00D444D1">
      <w:r>
        <w:t xml:space="preserve">Als Zeilenabstand ist durchgängig „Einfach“ zu wählen, bei Formeln ist </w:t>
      </w:r>
      <w:r>
        <w:noBreakHyphen/>
        <w:t> soweit nötig - ein weiterer Abstand möglich. Es ist Blocksatz zu ve</w:t>
      </w:r>
      <w:r>
        <w:t>r</w:t>
      </w:r>
      <w:r>
        <w:t>wenden (Silbentrennung). Bei Absätzen ist normalerweise ein Vor-Abstand von 6 Pt vorzusehen. Ein stärkerer Gedankenwechsel kann auch durch einen Vorabstand von 12 Pt angezeigt werden.</w:t>
      </w:r>
    </w:p>
    <w:p w14:paraId="0D7B28B5" w14:textId="77777777" w:rsidR="008879FD" w:rsidRPr="008879FD" w:rsidRDefault="00D444D1" w:rsidP="008879FD">
      <w:pPr>
        <w:pStyle w:val="berschrift4"/>
      </w:pPr>
      <w:r>
        <w:t>Seitennummerierung</w:t>
      </w:r>
    </w:p>
    <w:p w14:paraId="48D56259" w14:textId="77777777" w:rsidR="00D444D1" w:rsidRDefault="00D444D1" w:rsidP="00D444D1">
      <w:r>
        <w:t>In der Fußzeile unten rechts mit einer Haarlinie darüber.  Die Seitennu</w:t>
      </w:r>
      <w:r>
        <w:t>m</w:t>
      </w:r>
      <w:r>
        <w:t>merierung beginnt nach dem Inhaltsverzeichnis.</w:t>
      </w:r>
    </w:p>
    <w:p w14:paraId="3D2ACBD2" w14:textId="77777777" w:rsidR="008879FD" w:rsidRDefault="008879FD" w:rsidP="00D444D1">
      <w:pPr>
        <w:pStyle w:val="berschrift4"/>
      </w:pPr>
      <w:r>
        <w:t>Kopfzeilen</w:t>
      </w:r>
    </w:p>
    <w:p w14:paraId="2DDA08D0" w14:textId="77777777" w:rsidR="008879FD" w:rsidRPr="008879FD" w:rsidRDefault="008879FD" w:rsidP="008879FD">
      <w:r>
        <w:t>Die Gestaltung der Kopfzeilen ist bis auf die Kapitelbezeichnung, den KandidatInnen vorbehalten.</w:t>
      </w:r>
    </w:p>
    <w:p w14:paraId="2090DF04" w14:textId="77777777" w:rsidR="00D444D1" w:rsidRDefault="00D444D1" w:rsidP="00D444D1">
      <w:pPr>
        <w:pStyle w:val="berschrift4"/>
      </w:pPr>
      <w:r>
        <w:t>Fußnoten</w:t>
      </w:r>
    </w:p>
    <w:p w14:paraId="70C872EB" w14:textId="77777777" w:rsidR="00D444D1" w:rsidRDefault="00D444D1" w:rsidP="00D444D1">
      <w:r>
        <w:t>Fußnotennummerierung ohne Klammer</w:t>
      </w:r>
      <w:r w:rsidR="008879FD">
        <w:t xml:space="preserve"> und seitenweise</w:t>
      </w:r>
      <w:r>
        <w:t>. Die Fußnoten sind in 10er-Schrift und einzeiligem Abstand zu schreiben.</w:t>
      </w:r>
    </w:p>
    <w:p w14:paraId="54ED92BD" w14:textId="77777777" w:rsidR="00D444D1" w:rsidRDefault="00D444D1" w:rsidP="00D444D1">
      <w:pPr>
        <w:pStyle w:val="berschrift4"/>
      </w:pPr>
      <w:r>
        <w:t>Zur Literaturverarbeitung</w:t>
      </w:r>
    </w:p>
    <w:p w14:paraId="39232FC2" w14:textId="77777777" w:rsidR="00D444D1" w:rsidRDefault="00D444D1" w:rsidP="00D444D1">
      <w:r>
        <w:t>Werden Inhalte von Autoren in Büchern oder Zeitschriften weiterverwe</w:t>
      </w:r>
      <w:r>
        <w:t>n</w:t>
      </w:r>
      <w:r>
        <w:t>det, so sind exakt definierte Zitat - Regeln einzuhalten.</w:t>
      </w:r>
    </w:p>
    <w:p w14:paraId="15EBE9D0" w14:textId="77777777" w:rsidR="00D444D1" w:rsidRDefault="00D444D1" w:rsidP="00D444D1">
      <w:r>
        <w:t>Name des Autors,</w:t>
      </w:r>
    </w:p>
    <w:p w14:paraId="16759D38" w14:textId="77777777" w:rsidR="00D444D1" w:rsidRDefault="00D444D1" w:rsidP="00D444D1">
      <w:r>
        <w:t>Vorname des Autors</w:t>
      </w:r>
    </w:p>
    <w:p w14:paraId="391D19DA" w14:textId="77777777" w:rsidR="00D444D1" w:rsidRDefault="00D444D1" w:rsidP="00D444D1">
      <w:r>
        <w:t>Buchtitel in Kurzform</w:t>
      </w:r>
    </w:p>
    <w:p w14:paraId="2C7595FD" w14:textId="77777777" w:rsidR="00D444D1" w:rsidRDefault="00D444D1" w:rsidP="00D444D1">
      <w:r>
        <w:t>Seitenangabe</w:t>
      </w:r>
    </w:p>
    <w:p w14:paraId="3607E3ED" w14:textId="77777777" w:rsidR="00D444D1" w:rsidRDefault="00D444D1" w:rsidP="00D444D1">
      <w:r>
        <w:t>Beispiele:</w:t>
      </w:r>
    </w:p>
    <w:p w14:paraId="67BFCCD8" w14:textId="77777777" w:rsidR="00D444D1" w:rsidRDefault="00D444D1" w:rsidP="00D444D1">
      <w:pPr>
        <w:rPr>
          <w:lang w:val="fr-FR"/>
        </w:rPr>
      </w:pPr>
      <w:r>
        <w:rPr>
          <w:lang w:val="fr-FR"/>
        </w:rPr>
        <w:t>1) vgl. Samulat P.: (Linux-Server), S. 110ff</w:t>
      </w:r>
    </w:p>
    <w:p w14:paraId="44225AD4" w14:textId="77777777" w:rsidR="00D444D1" w:rsidRDefault="00D444D1" w:rsidP="00D444D1">
      <w:pPr>
        <w:rPr>
          <w:lang w:val="de-DE"/>
        </w:rPr>
      </w:pPr>
      <w:r>
        <w:rPr>
          <w:lang w:val="de-DE"/>
        </w:rPr>
        <w:t>2) Zitat Warner J.: (Dreamweaver 4), S. 108f</w:t>
      </w:r>
    </w:p>
    <w:p w14:paraId="7503411E" w14:textId="77777777" w:rsidR="00D444D1" w:rsidRDefault="00D444D1" w:rsidP="00D444D1">
      <w:pPr>
        <w:rPr>
          <w:lang w:val="de-DE"/>
        </w:rPr>
      </w:pPr>
      <w:r>
        <w:rPr>
          <w:lang w:val="de-DE"/>
        </w:rPr>
        <w:t>3) vgl. Heller E.: (Farben), S. 196ff</w:t>
      </w:r>
    </w:p>
    <w:p w14:paraId="18E60E64" w14:textId="77777777" w:rsidR="00D444D1" w:rsidRDefault="00D444D1" w:rsidP="00D444D1">
      <w:r>
        <w:t>Werden Inhalte von Autoren im Internet weiterverwendet, so sind exakt definierte Zitat - Regeln einzuhalten.</w:t>
      </w:r>
    </w:p>
    <w:p w14:paraId="4CC2DAC9" w14:textId="77777777" w:rsidR="00D444D1" w:rsidRDefault="00D444D1" w:rsidP="00D444D1">
      <w:r>
        <w:t>Name des Autors,</w:t>
      </w:r>
    </w:p>
    <w:p w14:paraId="6A501D4B" w14:textId="77777777" w:rsidR="00D444D1" w:rsidRDefault="00D444D1" w:rsidP="00D444D1">
      <w:r>
        <w:t>Vorname des Autors</w:t>
      </w:r>
    </w:p>
    <w:p w14:paraId="1E80C301" w14:textId="77777777" w:rsidR="00D444D1" w:rsidRDefault="00D444D1" w:rsidP="00D444D1">
      <w:r>
        <w:t>Stichwort in ()</w:t>
      </w:r>
    </w:p>
    <w:p w14:paraId="4CC5C166" w14:textId="77777777" w:rsidR="00D444D1" w:rsidRDefault="00D444D1" w:rsidP="00D444D1">
      <w:r>
        <w:t>Jahr der Erstellung durch den Autor</w:t>
      </w:r>
    </w:p>
    <w:p w14:paraId="59993D32" w14:textId="77777777" w:rsidR="00D444D1" w:rsidRDefault="00D444D1" w:rsidP="00D444D1">
      <w:r>
        <w:t xml:space="preserve">Onlinedatum </w:t>
      </w:r>
      <w:r w:rsidR="008879FD">
        <w:t xml:space="preserve">und Uhrzeit </w:t>
      </w:r>
      <w:r>
        <w:t>in [ ]</w:t>
      </w:r>
    </w:p>
    <w:p w14:paraId="66CD8A84" w14:textId="77777777" w:rsidR="00D444D1" w:rsidRDefault="00D444D1" w:rsidP="00D444D1">
      <w:r>
        <w:t>Angabe der URL</w:t>
      </w:r>
    </w:p>
    <w:p w14:paraId="7647E49C" w14:textId="77777777" w:rsidR="00D444D1" w:rsidRDefault="00D444D1" w:rsidP="00D444D1">
      <w:r>
        <w:t>Beispiel:</w:t>
      </w:r>
      <w:r>
        <w:br/>
        <w:t>Vgl.: Gatzke, M., (Chancen und Risken), 2000, [Online 22.12.2000</w:t>
      </w:r>
      <w:r w:rsidR="008879FD">
        <w:t>, 16:35 Uhr</w:t>
      </w:r>
      <w:r>
        <w:t xml:space="preserve">], URL: </w:t>
      </w:r>
      <w:r>
        <w:fldChar w:fldCharType="begin"/>
      </w:r>
      <w:r>
        <w:instrText xml:space="preserve"> HYPERLINK "http://www.ecin.de/strategie/chancen-risiken/" \t "_parent" </w:instrText>
      </w:r>
      <w:r>
        <w:fldChar w:fldCharType="separate"/>
      </w:r>
      <w:r>
        <w:t>http://www.ecin.de/strategie/chancen-risiken/</w:t>
      </w:r>
      <w:r>
        <w:fldChar w:fldCharType="end"/>
      </w:r>
    </w:p>
    <w:p w14:paraId="3F1A1BC6" w14:textId="77777777" w:rsidR="00D444D1" w:rsidRDefault="00D444D1" w:rsidP="00D444D1">
      <w:pPr>
        <w:pStyle w:val="berschrift4"/>
      </w:pPr>
      <w:r>
        <w:t>Zum Literaturverzeichnis</w:t>
      </w:r>
    </w:p>
    <w:p w14:paraId="67A8525E" w14:textId="77777777" w:rsidR="00D444D1" w:rsidRDefault="00D444D1" w:rsidP="00D444D1">
      <w:r>
        <w:t>Alle in Zitaten und Vergleichen angeführten Autoren sind in einem eigenen Literaturverzeichnis darzustellen.</w:t>
      </w:r>
    </w:p>
    <w:p w14:paraId="3F6CDF61" w14:textId="77777777" w:rsidR="00D444D1" w:rsidRDefault="00D444D1" w:rsidP="00D444D1">
      <w:r>
        <w:t>Beispiel:</w:t>
      </w:r>
    </w:p>
    <w:p w14:paraId="4EC2500C" w14:textId="77777777" w:rsidR="00D444D1" w:rsidRDefault="00D444D1" w:rsidP="00D444D1">
      <w:pPr>
        <w:pStyle w:val="Textkrpereinzug3"/>
      </w:pPr>
      <w:r>
        <w:t>Samulat, P.</w:t>
      </w:r>
      <w:r>
        <w:tab/>
        <w:t>:</w:t>
      </w:r>
      <w:r>
        <w:tab/>
        <w:t>(Linux-Server), Linux-Server im kommerziellen Netzwerk, 1.Aufl., Addison-Wesley, München 2000</w:t>
      </w:r>
    </w:p>
    <w:p w14:paraId="0F85C4F6" w14:textId="77777777" w:rsidR="00D444D1" w:rsidRDefault="00D444D1" w:rsidP="00D444D1">
      <w:pPr>
        <w:pStyle w:val="berschrift4"/>
      </w:pPr>
      <w:r>
        <w:t>Abbildungen und Tabellen</w:t>
      </w:r>
    </w:p>
    <w:p w14:paraId="19E1DABA" w14:textId="77777777" w:rsidR="00D444D1" w:rsidRDefault="00D444D1" w:rsidP="00D444D1">
      <w:r>
        <w:t>Abbildungen und Tabellen sind im Textkörper zentriert anzuordnen, Kap</w:t>
      </w:r>
      <w:r>
        <w:t>i</w:t>
      </w:r>
      <w:r>
        <w:t>telweise fortlaufend zu nummerieren und mit Unterschriften zu versehen. Es ist auf eine saubere und gut lesbare Darstellung zu achten!</w:t>
      </w:r>
    </w:p>
    <w:p w14:paraId="0890BE62" w14:textId="77777777" w:rsidR="00D444D1" w:rsidRDefault="00D444D1" w:rsidP="00D444D1">
      <w:bookmarkStart w:id="8" w:name="OLE_LINK1"/>
      <w:r>
        <w:t>Schrift: Arial, kursiv, 10Pt</w:t>
      </w:r>
      <w:bookmarkEnd w:id="8"/>
    </w:p>
    <w:p w14:paraId="33E45A8B" w14:textId="77777777" w:rsidR="00D444D1" w:rsidRDefault="00D444D1" w:rsidP="00D444D1">
      <w:r>
        <w:t>Beispiel:</w:t>
      </w:r>
    </w:p>
    <w:p w14:paraId="5A724F07" w14:textId="77777777" w:rsidR="00D444D1" w:rsidRDefault="0064661B" w:rsidP="00D444D1">
      <w:pPr>
        <w:jc w:val="center"/>
      </w:pPr>
      <w:r>
        <w:rPr>
          <w:noProof/>
          <w:lang w:val="de-DE"/>
        </w:rPr>
        <w:drawing>
          <wp:inline distT="0" distB="0" distL="0" distR="0" wp14:anchorId="7A8144FC" wp14:editId="4C406FE2">
            <wp:extent cx="692150" cy="602615"/>
            <wp:effectExtent l="0" t="0" r="0" b="6985"/>
            <wp:docPr id="1" name="Bild 1" descr="BS0055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S00554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150" cy="602615"/>
                    </a:xfrm>
                    <a:prstGeom prst="rect">
                      <a:avLst/>
                    </a:prstGeom>
                    <a:noFill/>
                    <a:ln>
                      <a:noFill/>
                    </a:ln>
                  </pic:spPr>
                </pic:pic>
              </a:graphicData>
            </a:graphic>
          </wp:inline>
        </w:drawing>
      </w:r>
    </w:p>
    <w:p w14:paraId="6E4E92C9" w14:textId="77777777" w:rsidR="00D444D1" w:rsidRDefault="00D444D1" w:rsidP="00D444D1">
      <w:pPr>
        <w:pStyle w:val="Beschriftung"/>
      </w:pPr>
      <w:r>
        <w:t xml:space="preserve">Abbildung </w:t>
      </w:r>
      <w:r>
        <w:fldChar w:fldCharType="begin"/>
      </w:r>
      <w:r>
        <w:instrText xml:space="preserve"> SEQ Abbildung \* ARABIC </w:instrText>
      </w:r>
      <w:r>
        <w:fldChar w:fldCharType="separate"/>
      </w:r>
      <w:r w:rsidR="0085335C">
        <w:rPr>
          <w:noProof/>
        </w:rPr>
        <w:t>1</w:t>
      </w:r>
      <w:r>
        <w:fldChar w:fldCharType="end"/>
      </w:r>
      <w:r>
        <w:t xml:space="preserve"> Bücher gestapelt</w:t>
      </w:r>
    </w:p>
    <w:p w14:paraId="576221A7" w14:textId="77777777" w:rsidR="00D444D1" w:rsidRDefault="00D444D1" w:rsidP="00D444D1">
      <w:pPr>
        <w:pStyle w:val="berschrift4"/>
      </w:pPr>
      <w:r>
        <w:t>Formeln</w:t>
      </w:r>
    </w:p>
    <w:p w14:paraId="6AB1EE97" w14:textId="77777777" w:rsidR="00D444D1" w:rsidRDefault="00D444D1" w:rsidP="00D444D1">
      <w:r>
        <w:t>Formeln sind Kapitelweise durchzunummerieren. Bei der Erstellung von Formeln mit dem Formeleditor sollten die folgenden Schriftgrade definiert werden: 12, 10, 9, 12, 10. Die Formeln sind auf der linken Seite um 1 cm einzurücken. Schrift: Arial, kursiv, 10Pt</w:t>
      </w:r>
    </w:p>
    <w:p w14:paraId="471AF869" w14:textId="77777777" w:rsidR="00D444D1" w:rsidRDefault="00D444D1" w:rsidP="00D444D1">
      <w:pPr>
        <w:pStyle w:val="Textkrper"/>
        <w:keepNext/>
        <w:spacing w:before="0" w:after="0" w:line="240" w:lineRule="atLeast"/>
        <w:ind w:left="539"/>
        <w:jc w:val="left"/>
      </w:pPr>
      <w:r>
        <w:rPr>
          <w:position w:val="-30"/>
        </w:rPr>
        <w:object w:dxaOrig="1900" w:dyaOrig="720" w14:anchorId="5F110026">
          <v:shape id="_x0000_i1026" type="#_x0000_t75" style="width:95pt;height:36pt" o:ole="" fillcolor="window">
            <v:imagedata r:id="rId9" o:title=""/>
          </v:shape>
          <o:OLEObject Type="Embed" ProgID="Equation.2" ShapeID="_x0000_i1026" DrawAspect="Content" ObjectID="_1282670906" r:id="rId10"/>
        </w:object>
      </w:r>
    </w:p>
    <w:p w14:paraId="70B8C103" w14:textId="77777777" w:rsidR="00D444D1" w:rsidRDefault="00D444D1" w:rsidP="00D444D1">
      <w:pPr>
        <w:pStyle w:val="Beschriftung"/>
        <w:jc w:val="left"/>
        <w:rPr>
          <w:b/>
          <w:sz w:val="24"/>
        </w:rPr>
      </w:pPr>
      <w:r>
        <w:t xml:space="preserve">Formel </w:t>
      </w:r>
      <w:r>
        <w:fldChar w:fldCharType="begin"/>
      </w:r>
      <w:r>
        <w:instrText xml:space="preserve"> SEQ Formel \* ARABIC </w:instrText>
      </w:r>
      <w:r>
        <w:fldChar w:fldCharType="separate"/>
      </w:r>
      <w:r w:rsidR="0085335C">
        <w:rPr>
          <w:noProof/>
        </w:rPr>
        <w:t>1</w:t>
      </w:r>
      <w:r>
        <w:fldChar w:fldCharType="end"/>
      </w:r>
      <w:r>
        <w:t xml:space="preserve"> wichtige Gleichung</w:t>
      </w:r>
    </w:p>
    <w:p w14:paraId="7AD18D5E" w14:textId="77777777" w:rsidR="00960E10" w:rsidRDefault="00960E10">
      <w:pPr>
        <w:pStyle w:val="berschrift1"/>
      </w:pPr>
      <w:bookmarkStart w:id="9" w:name="_Toc146899483"/>
      <w:r>
        <w:t>fachspezifische Arbeit</w:t>
      </w:r>
      <w:bookmarkEnd w:id="9"/>
    </w:p>
    <w:p w14:paraId="542943F6" w14:textId="77777777" w:rsidR="00960E10" w:rsidRDefault="00960E10">
      <w:pPr>
        <w:pStyle w:val="berschrift2"/>
      </w:pPr>
      <w:bookmarkStart w:id="10" w:name="_Toc146899484"/>
      <w:r>
        <w:t>Allgemeines</w:t>
      </w:r>
      <w:bookmarkEnd w:id="10"/>
    </w:p>
    <w:p w14:paraId="4E211519" w14:textId="77777777" w:rsidR="00960E10" w:rsidRDefault="00960E10">
      <w:pPr>
        <w:pStyle w:val="Kopfzeile"/>
        <w:tabs>
          <w:tab w:val="clear" w:pos="4536"/>
          <w:tab w:val="clear" w:pos="9072"/>
        </w:tabs>
      </w:pPr>
      <w:r>
        <w:t>Der inhaltliche und formale Rahmen ist mit einer Fachbereichsarbeit ve</w:t>
      </w:r>
      <w:r>
        <w:t>r</w:t>
      </w:r>
      <w:r>
        <w:t>gleichbar.</w:t>
      </w:r>
    </w:p>
    <w:p w14:paraId="66334D07" w14:textId="77777777" w:rsidR="00960E10" w:rsidRDefault="00960E10">
      <w:pPr>
        <w:pStyle w:val="Kopfzeile"/>
        <w:tabs>
          <w:tab w:val="clear" w:pos="4536"/>
          <w:tab w:val="clear" w:pos="9072"/>
        </w:tabs>
      </w:pPr>
      <w:r>
        <w:t>Der Inhalt steht mit dem „multimedialen Projekt“ in unmittelbarem Zusa</w:t>
      </w:r>
      <w:r>
        <w:t>m</w:t>
      </w:r>
      <w:r>
        <w:t>menhang.</w:t>
      </w:r>
    </w:p>
    <w:p w14:paraId="591EE36D" w14:textId="77777777" w:rsidR="00960E10" w:rsidRDefault="00960E10">
      <w:pPr>
        <w:pStyle w:val="Kopfzeile"/>
        <w:tabs>
          <w:tab w:val="clear" w:pos="4536"/>
          <w:tab w:val="clear" w:pos="9072"/>
        </w:tabs>
      </w:pPr>
      <w:r>
        <w:t>Inhaltli</w:t>
      </w:r>
      <w:r w:rsidR="00364016">
        <w:t>ch soll, zum vorgegebenen Thema</w:t>
      </w:r>
      <w:r w:rsidR="0024363C">
        <w:t xml:space="preserve"> </w:t>
      </w:r>
      <w:r>
        <w:t>Material gesammelt und in wi</w:t>
      </w:r>
      <w:r>
        <w:t>s</w:t>
      </w:r>
      <w:r>
        <w:t>senschaftlich korrekter Form dargestellt werden.</w:t>
      </w:r>
    </w:p>
    <w:p w14:paraId="1107BD4B" w14:textId="77777777" w:rsidR="00960E10" w:rsidRDefault="00960E10">
      <w:pPr>
        <w:pStyle w:val="Kopfzeile"/>
        <w:tabs>
          <w:tab w:val="clear" w:pos="4536"/>
          <w:tab w:val="clear" w:pos="9072"/>
        </w:tabs>
      </w:pPr>
      <w:r>
        <w:t>Das Thema, die Form und der Umfang werden im Weiteren behandelt.</w:t>
      </w:r>
    </w:p>
    <w:p w14:paraId="70F5A0EA" w14:textId="77777777" w:rsidR="00960E10" w:rsidRDefault="00960E10">
      <w:pPr>
        <w:pStyle w:val="Kopfzeile"/>
        <w:tabs>
          <w:tab w:val="clear" w:pos="4536"/>
          <w:tab w:val="clear" w:pos="9072"/>
        </w:tabs>
      </w:pPr>
      <w:r>
        <w:t>Die Beurteilung der schriftlichen Arbeit ist Bestandteil der Jahresa</w:t>
      </w:r>
      <w:r>
        <w:t>b</w:t>
      </w:r>
      <w:r>
        <w:t>schlussnote</w:t>
      </w:r>
      <w:r w:rsidR="006F7D11">
        <w:t>. (außer im Kolleg)</w:t>
      </w:r>
    </w:p>
    <w:p w14:paraId="1A2B1377" w14:textId="77777777" w:rsidR="00960E10" w:rsidRDefault="00960E10">
      <w:pPr>
        <w:pStyle w:val="Kopfzeile"/>
        <w:tabs>
          <w:tab w:val="clear" w:pos="4536"/>
          <w:tab w:val="clear" w:pos="9072"/>
        </w:tabs>
      </w:pPr>
      <w:r>
        <w:t xml:space="preserve">Die Beurteilung der schriftlichen Arbeit fließt nicht in die Beurteilung der mündlichen Prüfung bei der </w:t>
      </w:r>
      <w:r w:rsidR="00D57B3D">
        <w:t>Abschlussprüfung</w:t>
      </w:r>
      <w:r>
        <w:t xml:space="preserve"> ein.</w:t>
      </w:r>
      <w:r w:rsidR="006F7D11">
        <w:t xml:space="preserve"> (außer im Kolleg)</w:t>
      </w:r>
    </w:p>
    <w:p w14:paraId="019689C9" w14:textId="77777777" w:rsidR="00960E10" w:rsidRDefault="00960E10">
      <w:pPr>
        <w:pStyle w:val="Kopfzeile"/>
        <w:tabs>
          <w:tab w:val="clear" w:pos="4536"/>
          <w:tab w:val="clear" w:pos="9072"/>
        </w:tabs>
      </w:pPr>
      <w:r>
        <w:t>Die schriftliche Arbeit muss grundsätzlich selbständig und in eigenen Wo</w:t>
      </w:r>
      <w:r>
        <w:t>r</w:t>
      </w:r>
      <w:r>
        <w:t>ten formuliert und erstellt werden. Soweit Inhalte aus anderen Publikati</w:t>
      </w:r>
      <w:r>
        <w:t>o</w:t>
      </w:r>
      <w:r>
        <w:t>nen verglichen oder zitiert werden, ist dies nach den üblichen wisse</w:t>
      </w:r>
      <w:r>
        <w:t>n</w:t>
      </w:r>
      <w:r>
        <w:t>schaftlichen Formalvorschriften zu dokumentieren.</w:t>
      </w:r>
    </w:p>
    <w:p w14:paraId="0730976D" w14:textId="77777777" w:rsidR="00960E10" w:rsidRDefault="00960E10">
      <w:pPr>
        <w:pStyle w:val="berschrift2"/>
      </w:pPr>
      <w:bookmarkStart w:id="11" w:name="_Toc146899485"/>
      <w:r>
        <w:t>Zeitlicher Rahmen</w:t>
      </w:r>
      <w:bookmarkEnd w:id="11"/>
    </w:p>
    <w:p w14:paraId="6E2DD4F0" w14:textId="77777777" w:rsidR="00960E10" w:rsidRDefault="00960E10">
      <w:r>
        <w:t>Ein detailliertes Kon</w:t>
      </w:r>
      <w:r w:rsidR="00364016">
        <w:t>zept zur gesamten Projektarbeit</w:t>
      </w:r>
      <w:r>
        <w:t xml:space="preserve"> ist bis zur letzten Minf - Unterrichtseinheit vor dem </w:t>
      </w:r>
      <w:r w:rsidR="00B92E07">
        <w:t>30</w:t>
      </w:r>
      <w:r>
        <w:t xml:space="preserve">. </w:t>
      </w:r>
      <w:r w:rsidR="00B92E07">
        <w:t>September, dem Lehrer</w:t>
      </w:r>
      <w:r>
        <w:t xml:space="preserve"> in Datenform und in schriftlicher Papierform abzugeben. Das Konzept beinhaltet:</w:t>
      </w:r>
    </w:p>
    <w:p w14:paraId="6F4EE432" w14:textId="77777777" w:rsidR="00960E10" w:rsidRDefault="00960E10">
      <w:pPr>
        <w:numPr>
          <w:ilvl w:val="0"/>
          <w:numId w:val="4"/>
        </w:numPr>
      </w:pPr>
      <w:r>
        <w:t>Das Thema der Projektarbeit</w:t>
      </w:r>
    </w:p>
    <w:p w14:paraId="40955510" w14:textId="77777777" w:rsidR="00960E10" w:rsidRDefault="00960E10">
      <w:pPr>
        <w:numPr>
          <w:ilvl w:val="0"/>
          <w:numId w:val="4"/>
        </w:numPr>
      </w:pPr>
      <w:r>
        <w:t>Das Exposé zur Projektarbeit</w:t>
      </w:r>
    </w:p>
    <w:p w14:paraId="3BED2D3D" w14:textId="77777777" w:rsidR="00960E10" w:rsidRDefault="00960E10">
      <w:pPr>
        <w:numPr>
          <w:ilvl w:val="0"/>
          <w:numId w:val="4"/>
        </w:numPr>
      </w:pPr>
      <w:r>
        <w:t>Die zeitliche Projektplanung</w:t>
      </w:r>
      <w:r w:rsidR="00B92E07">
        <w:t xml:space="preserve"> (Muster im Anhang)</w:t>
      </w:r>
      <w:r>
        <w:t>, im Wochenraster, mit genauer Angabe der zu e</w:t>
      </w:r>
      <w:r w:rsidR="00B92E07">
        <w:t>rledigenden Inhalte und Arbeitsschritte</w:t>
      </w:r>
      <w:r>
        <w:t xml:space="preserve"> sowie dem Grad der Gesamtfertigstellung in %</w:t>
      </w:r>
    </w:p>
    <w:p w14:paraId="14ED629E" w14:textId="77777777" w:rsidR="00B72706" w:rsidRDefault="00B72706">
      <w:r>
        <w:t>Ab der Abgabe der Projektplanung ist wöchentlich der Projektfortschritt zu dokumentieren und das vorgesehene Formblatt an den Lehrer zu schicken</w:t>
      </w:r>
      <w:r w:rsidR="00B92E07">
        <w:t xml:space="preserve"> (E-Mail oder Moodle)</w:t>
      </w:r>
      <w:r>
        <w:t xml:space="preserve">. Die </w:t>
      </w:r>
      <w:r w:rsidR="00B92E07">
        <w:t>systematische Termintreue</w:t>
      </w:r>
      <w:r>
        <w:t xml:space="preserve"> ist Bestandteil der Beurteilung.</w:t>
      </w:r>
    </w:p>
    <w:p w14:paraId="71ECF8A0" w14:textId="77777777" w:rsidR="00960E10" w:rsidRDefault="00960E10">
      <w:r>
        <w:t xml:space="preserve">Die schriftliche Arbeit muss bis zur letzten Minf – Unterrichtseinheit vor den Semesterferien (Februar) dem </w:t>
      </w:r>
      <w:r w:rsidR="00B92E07">
        <w:t>Betreuungsl</w:t>
      </w:r>
      <w:r>
        <w:t>ehrer Datenform und in schriftlicher Papierform zur Überprüfung übermittelt werden.</w:t>
      </w:r>
    </w:p>
    <w:p w14:paraId="2B0AF8EE" w14:textId="77777777" w:rsidR="00960E10" w:rsidRDefault="00960E10">
      <w:r>
        <w:t>Der Zeitraum bis zu den Osterferien</w:t>
      </w:r>
      <w:r w:rsidR="00B92E07">
        <w:t xml:space="preserve"> </w:t>
      </w:r>
      <w:r>
        <w:t>soll eventuellen Ergänzungen und Korrekturen dienen.</w:t>
      </w:r>
    </w:p>
    <w:p w14:paraId="5EFC7E07" w14:textId="77777777" w:rsidR="00960E10" w:rsidRDefault="00960E10">
      <w:r>
        <w:t xml:space="preserve">Für die mündliche </w:t>
      </w:r>
      <w:r w:rsidR="00D57B3D">
        <w:t>Abschlussprüfung</w:t>
      </w:r>
      <w:r>
        <w:t xml:space="preserve"> ist eine </w:t>
      </w:r>
      <w:r w:rsidR="00B92E07">
        <w:t>5</w:t>
      </w:r>
      <w:r w:rsidR="00172C14">
        <w:t xml:space="preserve"> </w:t>
      </w:r>
      <w:r>
        <w:t>-</w:t>
      </w:r>
      <w:r w:rsidR="00172C14">
        <w:t xml:space="preserve"> </w:t>
      </w:r>
      <w:r>
        <w:t>Minuten – Präsentation über die Arbeit zu erstellen, auf einer CD – Rom zu speichern und mit der schriftlichen Arbeit abzugeben.</w:t>
      </w:r>
    </w:p>
    <w:p w14:paraId="177BBBE5" w14:textId="77777777" w:rsidR="0085335C" w:rsidRDefault="0085335C">
      <w:r>
        <w:t>Der Druck ist in Farbe und in 2 Ausfertigungen selbständig zu organisi</w:t>
      </w:r>
      <w:r>
        <w:t>e</w:t>
      </w:r>
      <w:r>
        <w:t>ren.</w:t>
      </w:r>
    </w:p>
    <w:p w14:paraId="00E40282" w14:textId="77777777" w:rsidR="0085335C" w:rsidRDefault="0085335C">
      <w:r>
        <w:t>Das Binden der Arbeit wird durch einen Betreuungslehrer organisiert.</w:t>
      </w:r>
    </w:p>
    <w:p w14:paraId="4640DF30" w14:textId="77777777" w:rsidR="00960E10" w:rsidRDefault="00960E10">
      <w:r>
        <w:t xml:space="preserve">Vor Beginn der Osterferien müssen alle schriftlichen Arbeiten fertig dem </w:t>
      </w:r>
      <w:r w:rsidR="00B92E07">
        <w:t>Betreuungsl</w:t>
      </w:r>
      <w:r>
        <w:t>ehrer abgegeben werden. Später einlangende Arbeiten kö</w:t>
      </w:r>
      <w:r>
        <w:t>n</w:t>
      </w:r>
      <w:r>
        <w:t>nen nicht mehr berücksichtigt werden und gelten als nicht abgegeben.</w:t>
      </w:r>
    </w:p>
    <w:p w14:paraId="41BF037D" w14:textId="77777777" w:rsidR="00960E10" w:rsidRDefault="00960E10">
      <w:pPr>
        <w:pStyle w:val="berschrift1"/>
      </w:pPr>
      <w:bookmarkStart w:id="12" w:name="_Toc146899486"/>
      <w:r>
        <w:t>multimediales Projekt</w:t>
      </w:r>
      <w:bookmarkEnd w:id="12"/>
    </w:p>
    <w:p w14:paraId="57F5A98D" w14:textId="77777777" w:rsidR="00960E10" w:rsidRDefault="00960E10">
      <w:pPr>
        <w:pStyle w:val="berschrift2"/>
      </w:pPr>
      <w:bookmarkStart w:id="13" w:name="_Toc146899487"/>
      <w:r>
        <w:t>Zeitlicher Rahmen</w:t>
      </w:r>
      <w:bookmarkEnd w:id="13"/>
    </w:p>
    <w:p w14:paraId="06766995" w14:textId="77777777" w:rsidR="00960E10" w:rsidRDefault="00960E10">
      <w:r>
        <w:t xml:space="preserve">Das multimediale Projekt muss bis zur letzten Minf – Unterrichtseinheit vor den Semesterferien (Februar) dem </w:t>
      </w:r>
      <w:r w:rsidR="00F003F6">
        <w:t>Betreuungsl</w:t>
      </w:r>
      <w:r>
        <w:t>ehrer in Datenform auf der CD-Rom (mit der Schriftlichen Abschlussarbeit) zur Überprüfung übermi</w:t>
      </w:r>
      <w:r>
        <w:t>t</w:t>
      </w:r>
      <w:r>
        <w:t>telt werden.</w:t>
      </w:r>
    </w:p>
    <w:p w14:paraId="07BD2710" w14:textId="77777777" w:rsidR="00960E10" w:rsidRDefault="00960E10">
      <w:r>
        <w:t>Der Zeitraum bis zu den Osterferien</w:t>
      </w:r>
      <w:r w:rsidR="00F003F6">
        <w:t xml:space="preserve"> </w:t>
      </w:r>
      <w:r>
        <w:t>soll eventuellen Ergänzungen und Korrekturen dienen.</w:t>
      </w:r>
    </w:p>
    <w:p w14:paraId="7E90518C" w14:textId="77777777" w:rsidR="00960E10" w:rsidRDefault="00960E10">
      <w:r>
        <w:t xml:space="preserve">Das multimediale Projekt ist wesentlicher Bestandteil der </w:t>
      </w:r>
      <w:r w:rsidR="00F003F6">
        <w:t>5</w:t>
      </w:r>
      <w:r>
        <w:t>-Minuten – Pr</w:t>
      </w:r>
      <w:r>
        <w:t>ä</w:t>
      </w:r>
      <w:r>
        <w:t xml:space="preserve">sentation für die mündliche </w:t>
      </w:r>
      <w:r w:rsidR="00D57B3D">
        <w:t>Abschlussprüfung</w:t>
      </w:r>
      <w:r>
        <w:t>. Die Präsentation ist auf der CD – Rom zu speichern und mit der schriftlichen Arbeit, sowie dem Pr</w:t>
      </w:r>
      <w:r>
        <w:t>o</w:t>
      </w:r>
      <w:r>
        <w:t>jekt abzugeben.</w:t>
      </w:r>
    </w:p>
    <w:p w14:paraId="019565AB" w14:textId="77777777" w:rsidR="00960E10" w:rsidRDefault="00960E10">
      <w:r>
        <w:t xml:space="preserve">Vor Beginn der Osterferien müssen alle Projektarbeiten fertig dem </w:t>
      </w:r>
      <w:r w:rsidR="006F7D11">
        <w:t>Betre</w:t>
      </w:r>
      <w:r w:rsidR="006F7D11">
        <w:t>u</w:t>
      </w:r>
      <w:r w:rsidR="006F7D11">
        <w:t>ungsl</w:t>
      </w:r>
      <w:r>
        <w:t>ehrer abgegeben werden. Später einlangende Arbeiten können nicht mehr berücksichtigt werden und gelten als nicht abgegeben.</w:t>
      </w:r>
    </w:p>
    <w:p w14:paraId="5B6A03B2" w14:textId="77777777" w:rsidR="00960E10" w:rsidRDefault="00960E10">
      <w:pPr>
        <w:pStyle w:val="berschrift2"/>
      </w:pPr>
      <w:bookmarkStart w:id="14" w:name="_Toc146899488"/>
      <w:r>
        <w:t>Inhaltlicher Rahmen</w:t>
      </w:r>
      <w:bookmarkEnd w:id="14"/>
    </w:p>
    <w:p w14:paraId="0D1CB4CF" w14:textId="77777777" w:rsidR="00960E10" w:rsidRDefault="00960E10">
      <w:r>
        <w:t xml:space="preserve">Allgemein soll das multimediale Projekt eine Präsentation der im </w:t>
      </w:r>
      <w:r w:rsidR="00A6539A">
        <w:t>Fach</w:t>
      </w:r>
      <w:r>
        <w:t xml:space="preserve"> – Unterricht erlernten Inhalte und Fähigkeiten sein.</w:t>
      </w:r>
    </w:p>
    <w:p w14:paraId="215132C8" w14:textId="77777777" w:rsidR="00960E10" w:rsidRDefault="00960E10">
      <w:r>
        <w:t xml:space="preserve">Im Projekt ist das vernetzte Wissen über Informationstechnologie und der Umgang mit den notwendigen Entwicklungswerkzeugen darzustellen. </w:t>
      </w:r>
    </w:p>
    <w:p w14:paraId="4315E45E" w14:textId="77777777" w:rsidR="00960E10" w:rsidRDefault="00960E10">
      <w:r>
        <w:t>Das multimediale Projekt wird nach folgenden Schwerpunkten beurteilt:</w:t>
      </w:r>
    </w:p>
    <w:p w14:paraId="39E6CF74" w14:textId="77777777" w:rsidR="00960E10" w:rsidRDefault="00960E10" w:rsidP="00A43981">
      <w:pPr>
        <w:numPr>
          <w:ilvl w:val="0"/>
          <w:numId w:val="14"/>
        </w:numPr>
      </w:pPr>
      <w:r>
        <w:t>Inhalt</w:t>
      </w:r>
    </w:p>
    <w:p w14:paraId="66B15ECB" w14:textId="77777777" w:rsidR="00A43981" w:rsidRDefault="00A43981" w:rsidP="00A43981">
      <w:pPr>
        <w:numPr>
          <w:ilvl w:val="0"/>
          <w:numId w:val="14"/>
        </w:numPr>
        <w:spacing w:before="0"/>
        <w:ind w:hanging="357"/>
      </w:pPr>
      <w:r>
        <w:t>Selbstständigkeit</w:t>
      </w:r>
    </w:p>
    <w:p w14:paraId="3D8E80CA" w14:textId="77777777" w:rsidR="00A43981" w:rsidRDefault="00A43981" w:rsidP="00A43981">
      <w:pPr>
        <w:numPr>
          <w:ilvl w:val="0"/>
          <w:numId w:val="14"/>
        </w:numPr>
        <w:spacing w:before="0"/>
        <w:ind w:hanging="357"/>
      </w:pPr>
      <w:r>
        <w:t>Komplexität</w:t>
      </w:r>
    </w:p>
    <w:p w14:paraId="1EEFA691" w14:textId="77777777" w:rsidR="00960E10" w:rsidRDefault="00960E10" w:rsidP="00A43981">
      <w:pPr>
        <w:numPr>
          <w:ilvl w:val="0"/>
          <w:numId w:val="14"/>
        </w:numPr>
        <w:spacing w:before="0"/>
        <w:ind w:hanging="357"/>
      </w:pPr>
      <w:r>
        <w:t>Zielgruppenorientierung</w:t>
      </w:r>
    </w:p>
    <w:p w14:paraId="6AD5D2B4" w14:textId="77777777" w:rsidR="00A43981" w:rsidRDefault="00A43981" w:rsidP="00A43981">
      <w:pPr>
        <w:numPr>
          <w:ilvl w:val="0"/>
          <w:numId w:val="14"/>
        </w:numPr>
        <w:spacing w:before="0"/>
        <w:ind w:hanging="357"/>
      </w:pPr>
      <w:r>
        <w:t>Layout</w:t>
      </w:r>
    </w:p>
    <w:p w14:paraId="28012EEA" w14:textId="77777777" w:rsidR="00960E10" w:rsidRDefault="00960E10" w:rsidP="00A43981">
      <w:pPr>
        <w:numPr>
          <w:ilvl w:val="1"/>
          <w:numId w:val="14"/>
        </w:numPr>
        <w:spacing w:before="0"/>
        <w:ind w:hanging="357"/>
      </w:pPr>
      <w:r>
        <w:t>Cantrast (Kontrast)</w:t>
      </w:r>
    </w:p>
    <w:p w14:paraId="507193A9" w14:textId="77777777" w:rsidR="00960E10" w:rsidRDefault="00960E10" w:rsidP="00A43981">
      <w:pPr>
        <w:numPr>
          <w:ilvl w:val="1"/>
          <w:numId w:val="14"/>
        </w:numPr>
        <w:spacing w:before="0"/>
        <w:ind w:hanging="357"/>
      </w:pPr>
      <w:r>
        <w:t>Repitition (Wiederholung)</w:t>
      </w:r>
    </w:p>
    <w:p w14:paraId="303A8D44" w14:textId="77777777" w:rsidR="00960E10" w:rsidRDefault="00960E10" w:rsidP="00A43981">
      <w:pPr>
        <w:numPr>
          <w:ilvl w:val="1"/>
          <w:numId w:val="14"/>
        </w:numPr>
        <w:spacing w:before="0"/>
        <w:ind w:hanging="357"/>
      </w:pPr>
      <w:r>
        <w:t>Alignment (Ausrichtung)</w:t>
      </w:r>
    </w:p>
    <w:p w14:paraId="514A3F7F" w14:textId="77777777" w:rsidR="00960E10" w:rsidRDefault="00960E10" w:rsidP="00A43981">
      <w:pPr>
        <w:numPr>
          <w:ilvl w:val="1"/>
          <w:numId w:val="14"/>
        </w:numPr>
        <w:spacing w:before="0"/>
        <w:ind w:hanging="357"/>
      </w:pPr>
      <w:r>
        <w:t>Proximity (Nähe)</w:t>
      </w:r>
    </w:p>
    <w:p w14:paraId="2872C427" w14:textId="77777777" w:rsidR="00960E10" w:rsidRDefault="00960E10" w:rsidP="00A43981">
      <w:pPr>
        <w:numPr>
          <w:ilvl w:val="0"/>
          <w:numId w:val="14"/>
        </w:numPr>
        <w:spacing w:before="0"/>
        <w:ind w:hanging="357"/>
        <w:rPr>
          <w:lang w:val="it-IT"/>
        </w:rPr>
      </w:pPr>
      <w:r>
        <w:t>Grafik</w:t>
      </w:r>
    </w:p>
    <w:p w14:paraId="55DBDDEA" w14:textId="77777777" w:rsidR="00F835F6" w:rsidRDefault="00960E10" w:rsidP="00A43981">
      <w:pPr>
        <w:numPr>
          <w:ilvl w:val="0"/>
          <w:numId w:val="14"/>
        </w:numPr>
        <w:spacing w:before="0"/>
        <w:ind w:hanging="357"/>
        <w:rPr>
          <w:lang w:val="it-IT"/>
        </w:rPr>
      </w:pPr>
      <w:r w:rsidRPr="00F835F6">
        <w:rPr>
          <w:lang w:val="it-IT"/>
        </w:rPr>
        <w:t>Usability</w:t>
      </w:r>
    </w:p>
    <w:p w14:paraId="6EDD3A5D" w14:textId="77777777" w:rsidR="00F835F6" w:rsidRPr="00F835F6" w:rsidRDefault="00F835F6" w:rsidP="00A43981">
      <w:pPr>
        <w:numPr>
          <w:ilvl w:val="0"/>
          <w:numId w:val="14"/>
        </w:numPr>
        <w:spacing w:before="0"/>
        <w:ind w:hanging="357"/>
        <w:rPr>
          <w:lang w:val="it-IT"/>
        </w:rPr>
      </w:pPr>
      <w:r w:rsidRPr="00F835F6">
        <w:rPr>
          <w:lang w:val="it-IT"/>
        </w:rPr>
        <w:t xml:space="preserve">Accessibility </w:t>
      </w:r>
    </w:p>
    <w:p w14:paraId="3814F241" w14:textId="77777777" w:rsidR="00A43981" w:rsidRPr="00A43981" w:rsidRDefault="00A43981" w:rsidP="00A43981">
      <w:pPr>
        <w:numPr>
          <w:ilvl w:val="0"/>
          <w:numId w:val="14"/>
        </w:numPr>
        <w:spacing w:before="0"/>
        <w:ind w:hanging="357"/>
        <w:rPr>
          <w:lang w:val="de-DE"/>
        </w:rPr>
      </w:pPr>
      <w:r w:rsidRPr="00A43981">
        <w:rPr>
          <w:lang w:val="de-DE"/>
        </w:rPr>
        <w:t>Korrektes Ausführen von Zitaten und Vergleichen</w:t>
      </w:r>
    </w:p>
    <w:p w14:paraId="169E73D1" w14:textId="77777777" w:rsidR="00A43981" w:rsidRPr="00A43981" w:rsidRDefault="00A43981" w:rsidP="00A43981">
      <w:pPr>
        <w:numPr>
          <w:ilvl w:val="0"/>
          <w:numId w:val="14"/>
        </w:numPr>
        <w:spacing w:before="0"/>
        <w:ind w:hanging="357"/>
        <w:rPr>
          <w:lang w:val="de-DE"/>
        </w:rPr>
      </w:pPr>
      <w:r>
        <w:rPr>
          <w:lang w:val="de-DE"/>
        </w:rPr>
        <w:t>Gliederung</w:t>
      </w:r>
    </w:p>
    <w:p w14:paraId="57CDE859" w14:textId="77777777" w:rsidR="00960E10" w:rsidRDefault="00960E10">
      <w:pPr>
        <w:pStyle w:val="berschrift1"/>
      </w:pPr>
      <w:bookmarkStart w:id="15" w:name="_Toc146899489"/>
      <w:r>
        <w:t>Anhang</w:t>
      </w:r>
      <w:bookmarkEnd w:id="15"/>
    </w:p>
    <w:p w14:paraId="11578CDB" w14:textId="77777777" w:rsidR="00960E10" w:rsidRDefault="00960E10">
      <w:pPr>
        <w:spacing w:before="2400"/>
        <w:jc w:val="center"/>
        <w:rPr>
          <w:rFonts w:ascii="Arial Black" w:hAnsi="Arial Black"/>
          <w:sz w:val="28"/>
        </w:rPr>
      </w:pPr>
      <w:r>
        <w:br w:type="page"/>
      </w:r>
      <w:r>
        <w:rPr>
          <w:rFonts w:ascii="Arial Black" w:hAnsi="Arial Black"/>
          <w:sz w:val="28"/>
        </w:rPr>
        <w:t>Abschlussarbeit zum Ausbildungsschwerpunkt M</w:t>
      </w:r>
      <w:r>
        <w:rPr>
          <w:rFonts w:ascii="Arial Black" w:hAnsi="Arial Black"/>
          <w:sz w:val="28"/>
        </w:rPr>
        <w:t>e</w:t>
      </w:r>
      <w:r>
        <w:rPr>
          <w:rFonts w:ascii="Arial Black" w:hAnsi="Arial Black"/>
          <w:sz w:val="28"/>
        </w:rPr>
        <w:t>dieninformatik</w:t>
      </w:r>
    </w:p>
    <w:p w14:paraId="66C35DF6" w14:textId="77777777" w:rsidR="00960E10" w:rsidRDefault="00960E10">
      <w:pPr>
        <w:spacing w:before="1200"/>
        <w:ind w:left="539"/>
        <w:jc w:val="center"/>
        <w:rPr>
          <w:rFonts w:cs="Arial"/>
        </w:rPr>
      </w:pPr>
      <w:r>
        <w:rPr>
          <w:rFonts w:cs="Arial"/>
        </w:rPr>
        <w:t>zur Erlangung</w:t>
      </w:r>
    </w:p>
    <w:p w14:paraId="6FF88D3E" w14:textId="77777777" w:rsidR="00960E10" w:rsidRDefault="00960E10">
      <w:pPr>
        <w:pStyle w:val="Kopfzeile"/>
        <w:tabs>
          <w:tab w:val="clear" w:pos="4536"/>
          <w:tab w:val="clear" w:pos="9072"/>
        </w:tabs>
        <w:ind w:left="540"/>
        <w:jc w:val="center"/>
      </w:pPr>
      <w:r>
        <w:t xml:space="preserve">der </w:t>
      </w:r>
      <w:r w:rsidR="00D57B3D">
        <w:t>Abschlussprüfung</w:t>
      </w:r>
      <w:r w:rsidR="00364016">
        <w:t>s</w:t>
      </w:r>
      <w:r w:rsidR="00F60269">
        <w:t>reife im</w:t>
      </w:r>
    </w:p>
    <w:p w14:paraId="2D4F6C6D" w14:textId="77777777" w:rsidR="00960E10" w:rsidRDefault="00F60269">
      <w:pPr>
        <w:pStyle w:val="Textkrper2"/>
        <w:ind w:left="540"/>
      </w:pPr>
      <w:r>
        <w:t>Centrum humanberuflicher Schulen</w:t>
      </w:r>
    </w:p>
    <w:p w14:paraId="5AFF5076" w14:textId="77777777" w:rsidR="00F60269" w:rsidRDefault="00F60269">
      <w:pPr>
        <w:pStyle w:val="Textkrper2"/>
        <w:ind w:left="540"/>
      </w:pPr>
      <w:r>
        <w:t>Villach</w:t>
      </w:r>
    </w:p>
    <w:p w14:paraId="0FBEA7EC" w14:textId="77777777" w:rsidR="00960E10" w:rsidRDefault="00960E10">
      <w:pPr>
        <w:spacing w:before="1200"/>
        <w:ind w:left="539"/>
        <w:jc w:val="center"/>
      </w:pPr>
      <w:r>
        <w:t>über das Thema</w:t>
      </w:r>
    </w:p>
    <w:p w14:paraId="203CAF2D" w14:textId="77777777" w:rsidR="00960E10" w:rsidRDefault="00960E10">
      <w:pPr>
        <w:pStyle w:val="Textkrper2"/>
        <w:ind w:left="540"/>
      </w:pPr>
      <w:r>
        <w:t>Hier ist das Thema anzuführen</w:t>
      </w:r>
    </w:p>
    <w:p w14:paraId="53190BCA" w14:textId="77777777" w:rsidR="00960E10" w:rsidRDefault="00960E10">
      <w:pPr>
        <w:spacing w:before="4800"/>
        <w:ind w:left="3958"/>
      </w:pPr>
      <w:r>
        <w:t>eingereicht bei</w:t>
      </w:r>
    </w:p>
    <w:p w14:paraId="02E6384D" w14:textId="77777777" w:rsidR="00960E10" w:rsidRDefault="00364016">
      <w:pPr>
        <w:spacing w:before="0"/>
        <w:ind w:left="3960"/>
      </w:pPr>
      <w:r>
        <w:t>Prof.</w:t>
      </w:r>
      <w:bookmarkStart w:id="16" w:name="_GoBack"/>
      <w:bookmarkEnd w:id="16"/>
      <w:r w:rsidR="00960E10">
        <w:t xml:space="preserve"> Mag. Erich Trenner</w:t>
      </w:r>
    </w:p>
    <w:p w14:paraId="550A955F" w14:textId="77777777" w:rsidR="00960E10" w:rsidRDefault="00960E10">
      <w:pPr>
        <w:spacing w:before="0"/>
        <w:ind w:left="3960"/>
      </w:pPr>
      <w:r>
        <w:t>von</w:t>
      </w:r>
    </w:p>
    <w:p w14:paraId="12114E95" w14:textId="77777777" w:rsidR="00960E10" w:rsidRDefault="00960E10">
      <w:pPr>
        <w:spacing w:before="0"/>
        <w:ind w:left="3960"/>
      </w:pPr>
      <w:r>
        <w:t>Vorname Name</w:t>
      </w:r>
    </w:p>
    <w:p w14:paraId="3D007848" w14:textId="77777777" w:rsidR="00960E10" w:rsidRDefault="00960E10">
      <w:pPr>
        <w:spacing w:before="0"/>
        <w:ind w:left="3960"/>
      </w:pPr>
      <w:r>
        <w:t>Straße</w:t>
      </w:r>
    </w:p>
    <w:p w14:paraId="561326F0" w14:textId="77777777" w:rsidR="00960E10" w:rsidRDefault="00960E10">
      <w:pPr>
        <w:spacing w:before="0"/>
        <w:ind w:left="3960"/>
      </w:pPr>
      <w:r>
        <w:t>PLZ Ort</w:t>
      </w:r>
    </w:p>
    <w:p w14:paraId="37C9BBA6" w14:textId="77777777" w:rsidR="00960E10" w:rsidRDefault="00453C00">
      <w:pPr>
        <w:pStyle w:val="Textkrpereinzug2"/>
        <w:ind w:left="3960"/>
      </w:pPr>
      <w:r>
        <w:t>Villach</w:t>
      </w:r>
      <w:r w:rsidR="00960E10">
        <w:t>, im (Monat) 20</w:t>
      </w:r>
      <w:r>
        <w:t>12</w:t>
      </w:r>
    </w:p>
    <w:p w14:paraId="5130AFD0" w14:textId="77777777" w:rsidR="00960E10" w:rsidRDefault="00960E10">
      <w:pPr>
        <w:pStyle w:val="Textkrpereinzug2"/>
        <w:spacing w:before="8400"/>
        <w:ind w:left="3600" w:right="610"/>
        <w:jc w:val="both"/>
      </w:pPr>
      <w:r>
        <w:br w:type="page"/>
        <w:t>Ich erkläre ehrenwörtlich, dass ich die vorliegende Arbeit selbständig und ohne fremde Hilfe verfasst, andere als angegebene Quellen nicht benützt und die in den b</w:t>
      </w:r>
      <w:r>
        <w:t>e</w:t>
      </w:r>
      <w:r>
        <w:t>nutzten Quellen wörtlich oder i</w:t>
      </w:r>
      <w:r>
        <w:t>n</w:t>
      </w:r>
      <w:r>
        <w:t>haltlich entnommenen Stellen als solche kenntlich gemacht habe.</w:t>
      </w:r>
    </w:p>
    <w:p w14:paraId="53D5969A" w14:textId="77777777" w:rsidR="00A43981" w:rsidRDefault="00A43981" w:rsidP="00A43981">
      <w:pPr>
        <w:pStyle w:val="Textkrpereinzug2"/>
        <w:spacing w:before="1920"/>
        <w:ind w:left="3600" w:right="612"/>
      </w:pPr>
      <w:r>
        <w:t>Villach</w:t>
      </w:r>
      <w:r w:rsidR="00AF4AA3">
        <w:t>,</w:t>
      </w:r>
      <w:r>
        <w:t xml:space="preserve"> Datum</w:t>
      </w:r>
    </w:p>
    <w:p w14:paraId="43FF7C32" w14:textId="77777777" w:rsidR="00960E10" w:rsidRDefault="00A43981" w:rsidP="00A43981">
      <w:pPr>
        <w:pStyle w:val="Textkrpereinzug2"/>
        <w:spacing w:before="960"/>
        <w:ind w:left="3600" w:right="612"/>
      </w:pPr>
      <w:r>
        <w:t>Vorname Name</w:t>
      </w:r>
    </w:p>
    <w:p w14:paraId="3B4C535F" w14:textId="77777777" w:rsidR="00960E10" w:rsidRDefault="00960E10" w:rsidP="00A43981">
      <w:pPr>
        <w:spacing w:before="960"/>
        <w:sectPr w:rsidR="00960E10">
          <w:headerReference w:type="default" r:id="rId11"/>
          <w:footerReference w:type="default" r:id="rId12"/>
          <w:headerReference w:type="first" r:id="rId13"/>
          <w:footerReference w:type="first" r:id="rId14"/>
          <w:pgSz w:w="11906" w:h="16838"/>
          <w:pgMar w:top="1418" w:right="1418" w:bottom="1134" w:left="1985" w:header="709" w:footer="709" w:gutter="567"/>
          <w:cols w:space="708"/>
          <w:titlePg/>
          <w:docGrid w:linePitch="360"/>
        </w:sectPr>
      </w:pPr>
    </w:p>
    <w:p w14:paraId="7A2728BE" w14:textId="77777777" w:rsidR="00960E10" w:rsidRDefault="00960E10">
      <w:pPr>
        <w:tabs>
          <w:tab w:val="left" w:pos="9180"/>
        </w:tabs>
        <w:rPr>
          <w:b/>
          <w:bCs/>
        </w:rPr>
      </w:pPr>
      <w:r>
        <w:rPr>
          <w:rFonts w:ascii="Arial Black" w:hAnsi="Arial Black"/>
          <w:b/>
          <w:bCs/>
          <w:sz w:val="28"/>
        </w:rPr>
        <w:t>Projektplanung und Protokollierung</w:t>
      </w:r>
      <w:r>
        <w:rPr>
          <w:b/>
          <w:bCs/>
        </w:rPr>
        <w:tab/>
        <w:t>Vorname:</w:t>
      </w:r>
    </w:p>
    <w:p w14:paraId="4B52FAEE" w14:textId="77777777" w:rsidR="00960E10" w:rsidRDefault="00960E10" w:rsidP="00C015D4">
      <w:pPr>
        <w:spacing w:before="0"/>
        <w:ind w:left="9202"/>
        <w:rPr>
          <w:b/>
          <w:bCs/>
        </w:rPr>
      </w:pPr>
      <w:r>
        <w:rPr>
          <w:b/>
          <w:bCs/>
        </w:rPr>
        <w:t>Name:</w:t>
      </w:r>
    </w:p>
    <w:p w14:paraId="49716AAE" w14:textId="77777777" w:rsidR="00960E10" w:rsidRDefault="00960E10" w:rsidP="00C015D4">
      <w:pPr>
        <w:spacing w:before="0"/>
        <w:ind w:left="9202"/>
        <w:rPr>
          <w:b/>
          <w:bCs/>
        </w:rPr>
      </w:pPr>
      <w:r>
        <w:rPr>
          <w:b/>
          <w:bCs/>
        </w:rPr>
        <w:t>Klasse:</w:t>
      </w:r>
    </w:p>
    <w:p w14:paraId="1F167678" w14:textId="77777777" w:rsidR="00960E10" w:rsidRDefault="00960E10" w:rsidP="00C015D4">
      <w:pPr>
        <w:spacing w:before="0"/>
        <w:ind w:left="9202"/>
        <w:rPr>
          <w:b/>
          <w:bCs/>
        </w:rPr>
      </w:pPr>
      <w:r>
        <w:rPr>
          <w:b/>
          <w:bCs/>
        </w:rPr>
        <w:t>Projekttitel:</w:t>
      </w:r>
    </w:p>
    <w:p w14:paraId="3BCBAA98" w14:textId="77777777" w:rsidR="00960E10" w:rsidRDefault="00960E10" w:rsidP="00C015D4">
      <w:pPr>
        <w:spacing w:before="0"/>
        <w:ind w:left="9202"/>
        <w:rPr>
          <w:b/>
          <w:bCs/>
        </w:rPr>
      </w:pPr>
      <w:r>
        <w:rPr>
          <w:b/>
          <w:bCs/>
        </w:rPr>
        <w:t>Datum:</w:t>
      </w:r>
    </w:p>
    <w:tbl>
      <w:tblPr>
        <w:tblW w:w="14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6660"/>
        <w:gridCol w:w="900"/>
        <w:gridCol w:w="540"/>
        <w:gridCol w:w="540"/>
        <w:gridCol w:w="4860"/>
        <w:gridCol w:w="720"/>
      </w:tblGrid>
      <w:tr w:rsidR="00960E10" w14:paraId="0051593E" w14:textId="77777777">
        <w:tc>
          <w:tcPr>
            <w:tcW w:w="610" w:type="dxa"/>
          </w:tcPr>
          <w:p w14:paraId="0F5C4A43" w14:textId="77777777" w:rsidR="00960E10" w:rsidRDefault="00960E10">
            <w:pPr>
              <w:jc w:val="center"/>
              <w:rPr>
                <w:b/>
                <w:bCs/>
                <w:sz w:val="20"/>
              </w:rPr>
            </w:pPr>
            <w:r>
              <w:rPr>
                <w:b/>
                <w:bCs/>
                <w:sz w:val="20"/>
              </w:rPr>
              <w:t>Pos-</w:t>
            </w:r>
            <w:r>
              <w:rPr>
                <w:b/>
                <w:bCs/>
                <w:sz w:val="20"/>
              </w:rPr>
              <w:br/>
              <w:t>Nr.:</w:t>
            </w:r>
          </w:p>
        </w:tc>
        <w:tc>
          <w:tcPr>
            <w:tcW w:w="6660" w:type="dxa"/>
          </w:tcPr>
          <w:p w14:paraId="629992ED" w14:textId="77777777" w:rsidR="00960E10" w:rsidRDefault="00960E10">
            <w:pPr>
              <w:jc w:val="center"/>
              <w:rPr>
                <w:b/>
                <w:bCs/>
                <w:sz w:val="20"/>
              </w:rPr>
            </w:pPr>
            <w:r>
              <w:rPr>
                <w:b/>
                <w:bCs/>
                <w:sz w:val="20"/>
              </w:rPr>
              <w:t>Arbeitschritt</w:t>
            </w:r>
          </w:p>
        </w:tc>
        <w:tc>
          <w:tcPr>
            <w:tcW w:w="900" w:type="dxa"/>
          </w:tcPr>
          <w:p w14:paraId="38A67CD8" w14:textId="77777777" w:rsidR="00960E10" w:rsidRDefault="00960E10">
            <w:pPr>
              <w:jc w:val="center"/>
              <w:rPr>
                <w:b/>
                <w:bCs/>
                <w:sz w:val="20"/>
              </w:rPr>
            </w:pPr>
            <w:r>
              <w:rPr>
                <w:b/>
                <w:bCs/>
                <w:sz w:val="20"/>
              </w:rPr>
              <w:t>Datum</w:t>
            </w:r>
          </w:p>
        </w:tc>
        <w:tc>
          <w:tcPr>
            <w:tcW w:w="540" w:type="dxa"/>
          </w:tcPr>
          <w:p w14:paraId="66102FC7" w14:textId="77777777" w:rsidR="00960E10" w:rsidRDefault="00960E10">
            <w:pPr>
              <w:jc w:val="center"/>
              <w:rPr>
                <w:b/>
                <w:bCs/>
                <w:sz w:val="20"/>
              </w:rPr>
            </w:pPr>
            <w:r>
              <w:rPr>
                <w:b/>
                <w:bCs/>
                <w:sz w:val="20"/>
              </w:rPr>
              <w:t>soll%</w:t>
            </w:r>
          </w:p>
        </w:tc>
        <w:tc>
          <w:tcPr>
            <w:tcW w:w="540" w:type="dxa"/>
          </w:tcPr>
          <w:p w14:paraId="1605BFCF" w14:textId="77777777" w:rsidR="00960E10" w:rsidRDefault="00960E10">
            <w:pPr>
              <w:jc w:val="center"/>
              <w:rPr>
                <w:b/>
                <w:bCs/>
                <w:sz w:val="20"/>
              </w:rPr>
            </w:pPr>
            <w:r>
              <w:rPr>
                <w:b/>
                <w:bCs/>
                <w:sz w:val="20"/>
              </w:rPr>
              <w:t>ist %</w:t>
            </w:r>
          </w:p>
        </w:tc>
        <w:tc>
          <w:tcPr>
            <w:tcW w:w="4860" w:type="dxa"/>
          </w:tcPr>
          <w:p w14:paraId="759C2BDB" w14:textId="77777777" w:rsidR="00960E10" w:rsidRDefault="00960E10">
            <w:pPr>
              <w:jc w:val="center"/>
              <w:rPr>
                <w:b/>
                <w:bCs/>
                <w:sz w:val="20"/>
              </w:rPr>
            </w:pPr>
            <w:r>
              <w:rPr>
                <w:b/>
                <w:bCs/>
                <w:sz w:val="20"/>
              </w:rPr>
              <w:t>Abweichungen und Maßnahmen</w:t>
            </w:r>
          </w:p>
        </w:tc>
        <w:tc>
          <w:tcPr>
            <w:tcW w:w="720" w:type="dxa"/>
          </w:tcPr>
          <w:p w14:paraId="034B7197" w14:textId="77777777" w:rsidR="00960E10" w:rsidRDefault="00960E10">
            <w:pPr>
              <w:jc w:val="center"/>
              <w:rPr>
                <w:b/>
                <w:bCs/>
                <w:sz w:val="20"/>
              </w:rPr>
            </w:pPr>
            <w:r>
              <w:rPr>
                <w:b/>
                <w:bCs/>
                <w:sz w:val="20"/>
              </w:rPr>
              <w:t>Pos-Nr.:</w:t>
            </w:r>
          </w:p>
        </w:tc>
      </w:tr>
      <w:tr w:rsidR="00960E10" w14:paraId="21A45814" w14:textId="77777777">
        <w:tc>
          <w:tcPr>
            <w:tcW w:w="610" w:type="dxa"/>
          </w:tcPr>
          <w:p w14:paraId="4BD95985" w14:textId="77777777" w:rsidR="00960E10" w:rsidRDefault="00960E10">
            <w:pPr>
              <w:jc w:val="center"/>
            </w:pPr>
          </w:p>
        </w:tc>
        <w:tc>
          <w:tcPr>
            <w:tcW w:w="6660" w:type="dxa"/>
          </w:tcPr>
          <w:p w14:paraId="6C4C246A" w14:textId="77777777" w:rsidR="00960E10" w:rsidRDefault="00960E10">
            <w:pPr>
              <w:pStyle w:val="Kopfzeile"/>
              <w:tabs>
                <w:tab w:val="clear" w:pos="4536"/>
                <w:tab w:val="clear" w:pos="9072"/>
              </w:tabs>
            </w:pPr>
          </w:p>
        </w:tc>
        <w:tc>
          <w:tcPr>
            <w:tcW w:w="900" w:type="dxa"/>
          </w:tcPr>
          <w:p w14:paraId="401DF609" w14:textId="77777777" w:rsidR="00960E10" w:rsidRDefault="00960E10">
            <w:pPr>
              <w:jc w:val="center"/>
            </w:pPr>
          </w:p>
        </w:tc>
        <w:tc>
          <w:tcPr>
            <w:tcW w:w="540" w:type="dxa"/>
          </w:tcPr>
          <w:p w14:paraId="5874971A" w14:textId="77777777" w:rsidR="00960E10" w:rsidRDefault="00960E10">
            <w:pPr>
              <w:jc w:val="center"/>
            </w:pPr>
          </w:p>
        </w:tc>
        <w:tc>
          <w:tcPr>
            <w:tcW w:w="540" w:type="dxa"/>
          </w:tcPr>
          <w:p w14:paraId="0BD5A680" w14:textId="77777777" w:rsidR="00960E10" w:rsidRDefault="00960E10">
            <w:pPr>
              <w:jc w:val="center"/>
            </w:pPr>
          </w:p>
        </w:tc>
        <w:tc>
          <w:tcPr>
            <w:tcW w:w="4860" w:type="dxa"/>
          </w:tcPr>
          <w:p w14:paraId="1E613F1D" w14:textId="77777777" w:rsidR="00960E10" w:rsidRDefault="00960E10">
            <w:pPr>
              <w:pStyle w:val="Kopfzeile"/>
              <w:tabs>
                <w:tab w:val="clear" w:pos="4536"/>
                <w:tab w:val="clear" w:pos="9072"/>
              </w:tabs>
            </w:pPr>
          </w:p>
        </w:tc>
        <w:tc>
          <w:tcPr>
            <w:tcW w:w="720" w:type="dxa"/>
          </w:tcPr>
          <w:p w14:paraId="13BF015F" w14:textId="77777777" w:rsidR="00960E10" w:rsidRDefault="00960E10">
            <w:pPr>
              <w:jc w:val="center"/>
            </w:pPr>
          </w:p>
        </w:tc>
      </w:tr>
      <w:tr w:rsidR="00960E10" w14:paraId="33FE819E" w14:textId="77777777">
        <w:tc>
          <w:tcPr>
            <w:tcW w:w="610" w:type="dxa"/>
          </w:tcPr>
          <w:p w14:paraId="38D3C471" w14:textId="77777777" w:rsidR="00960E10" w:rsidRDefault="00960E10">
            <w:pPr>
              <w:jc w:val="center"/>
            </w:pPr>
          </w:p>
        </w:tc>
        <w:tc>
          <w:tcPr>
            <w:tcW w:w="6660" w:type="dxa"/>
          </w:tcPr>
          <w:p w14:paraId="2F240056" w14:textId="77777777" w:rsidR="00960E10" w:rsidRDefault="00960E10"/>
        </w:tc>
        <w:tc>
          <w:tcPr>
            <w:tcW w:w="900" w:type="dxa"/>
          </w:tcPr>
          <w:p w14:paraId="132DC28E" w14:textId="77777777" w:rsidR="00960E10" w:rsidRDefault="00960E10">
            <w:pPr>
              <w:jc w:val="center"/>
            </w:pPr>
          </w:p>
        </w:tc>
        <w:tc>
          <w:tcPr>
            <w:tcW w:w="540" w:type="dxa"/>
          </w:tcPr>
          <w:p w14:paraId="5D8D76DC" w14:textId="77777777" w:rsidR="00960E10" w:rsidRDefault="00960E10">
            <w:pPr>
              <w:jc w:val="center"/>
            </w:pPr>
          </w:p>
        </w:tc>
        <w:tc>
          <w:tcPr>
            <w:tcW w:w="540" w:type="dxa"/>
          </w:tcPr>
          <w:p w14:paraId="1715B562" w14:textId="77777777" w:rsidR="00960E10" w:rsidRDefault="00960E10">
            <w:pPr>
              <w:jc w:val="center"/>
            </w:pPr>
          </w:p>
        </w:tc>
        <w:tc>
          <w:tcPr>
            <w:tcW w:w="4860" w:type="dxa"/>
          </w:tcPr>
          <w:p w14:paraId="36DC33D0" w14:textId="77777777" w:rsidR="00960E10" w:rsidRDefault="00960E10"/>
        </w:tc>
        <w:tc>
          <w:tcPr>
            <w:tcW w:w="720" w:type="dxa"/>
          </w:tcPr>
          <w:p w14:paraId="38BC89C8" w14:textId="77777777" w:rsidR="00960E10" w:rsidRDefault="00960E10">
            <w:pPr>
              <w:jc w:val="center"/>
            </w:pPr>
          </w:p>
        </w:tc>
      </w:tr>
      <w:tr w:rsidR="00960E10" w14:paraId="332C1655" w14:textId="77777777">
        <w:tc>
          <w:tcPr>
            <w:tcW w:w="610" w:type="dxa"/>
          </w:tcPr>
          <w:p w14:paraId="45BF5A92" w14:textId="77777777" w:rsidR="00960E10" w:rsidRDefault="00960E10">
            <w:pPr>
              <w:jc w:val="center"/>
            </w:pPr>
          </w:p>
        </w:tc>
        <w:tc>
          <w:tcPr>
            <w:tcW w:w="6660" w:type="dxa"/>
          </w:tcPr>
          <w:p w14:paraId="59027A84" w14:textId="77777777" w:rsidR="00960E10" w:rsidRDefault="00960E10"/>
        </w:tc>
        <w:tc>
          <w:tcPr>
            <w:tcW w:w="900" w:type="dxa"/>
          </w:tcPr>
          <w:p w14:paraId="4F22EDDF" w14:textId="77777777" w:rsidR="00960E10" w:rsidRDefault="00960E10">
            <w:pPr>
              <w:jc w:val="center"/>
            </w:pPr>
          </w:p>
        </w:tc>
        <w:tc>
          <w:tcPr>
            <w:tcW w:w="540" w:type="dxa"/>
          </w:tcPr>
          <w:p w14:paraId="0A0C6EA3" w14:textId="77777777" w:rsidR="00960E10" w:rsidRDefault="00960E10">
            <w:pPr>
              <w:jc w:val="center"/>
            </w:pPr>
          </w:p>
        </w:tc>
        <w:tc>
          <w:tcPr>
            <w:tcW w:w="540" w:type="dxa"/>
          </w:tcPr>
          <w:p w14:paraId="19FD28E7" w14:textId="77777777" w:rsidR="00960E10" w:rsidRDefault="00960E10">
            <w:pPr>
              <w:jc w:val="center"/>
            </w:pPr>
          </w:p>
        </w:tc>
        <w:tc>
          <w:tcPr>
            <w:tcW w:w="4860" w:type="dxa"/>
          </w:tcPr>
          <w:p w14:paraId="2016D68C" w14:textId="77777777" w:rsidR="00960E10" w:rsidRDefault="00960E10"/>
        </w:tc>
        <w:tc>
          <w:tcPr>
            <w:tcW w:w="720" w:type="dxa"/>
          </w:tcPr>
          <w:p w14:paraId="27318E48" w14:textId="77777777" w:rsidR="00960E10" w:rsidRDefault="00960E10">
            <w:pPr>
              <w:jc w:val="center"/>
            </w:pPr>
          </w:p>
        </w:tc>
      </w:tr>
      <w:tr w:rsidR="00960E10" w14:paraId="5C5D3946" w14:textId="77777777">
        <w:tc>
          <w:tcPr>
            <w:tcW w:w="610" w:type="dxa"/>
          </w:tcPr>
          <w:p w14:paraId="3D617ADE" w14:textId="77777777" w:rsidR="00960E10" w:rsidRDefault="00960E10">
            <w:pPr>
              <w:jc w:val="center"/>
            </w:pPr>
          </w:p>
        </w:tc>
        <w:tc>
          <w:tcPr>
            <w:tcW w:w="6660" w:type="dxa"/>
          </w:tcPr>
          <w:p w14:paraId="5FB37522" w14:textId="77777777" w:rsidR="00960E10" w:rsidRDefault="00960E10"/>
        </w:tc>
        <w:tc>
          <w:tcPr>
            <w:tcW w:w="900" w:type="dxa"/>
          </w:tcPr>
          <w:p w14:paraId="02A17511" w14:textId="77777777" w:rsidR="00960E10" w:rsidRDefault="00960E10">
            <w:pPr>
              <w:jc w:val="center"/>
            </w:pPr>
          </w:p>
        </w:tc>
        <w:tc>
          <w:tcPr>
            <w:tcW w:w="540" w:type="dxa"/>
          </w:tcPr>
          <w:p w14:paraId="0714CD3E" w14:textId="77777777" w:rsidR="00960E10" w:rsidRDefault="00960E10">
            <w:pPr>
              <w:jc w:val="center"/>
            </w:pPr>
          </w:p>
        </w:tc>
        <w:tc>
          <w:tcPr>
            <w:tcW w:w="540" w:type="dxa"/>
          </w:tcPr>
          <w:p w14:paraId="4412829E" w14:textId="77777777" w:rsidR="00960E10" w:rsidRDefault="00960E10">
            <w:pPr>
              <w:jc w:val="center"/>
            </w:pPr>
          </w:p>
        </w:tc>
        <w:tc>
          <w:tcPr>
            <w:tcW w:w="4860" w:type="dxa"/>
          </w:tcPr>
          <w:p w14:paraId="1529AF9F" w14:textId="77777777" w:rsidR="00960E10" w:rsidRDefault="00960E10"/>
        </w:tc>
        <w:tc>
          <w:tcPr>
            <w:tcW w:w="720" w:type="dxa"/>
          </w:tcPr>
          <w:p w14:paraId="7B433535" w14:textId="77777777" w:rsidR="00960E10" w:rsidRDefault="00960E10">
            <w:pPr>
              <w:jc w:val="center"/>
            </w:pPr>
          </w:p>
        </w:tc>
      </w:tr>
      <w:tr w:rsidR="00960E10" w14:paraId="2CD8C745" w14:textId="77777777">
        <w:tc>
          <w:tcPr>
            <w:tcW w:w="610" w:type="dxa"/>
          </w:tcPr>
          <w:p w14:paraId="7F6B188E" w14:textId="77777777" w:rsidR="00960E10" w:rsidRDefault="00960E10">
            <w:pPr>
              <w:jc w:val="center"/>
            </w:pPr>
          </w:p>
        </w:tc>
        <w:tc>
          <w:tcPr>
            <w:tcW w:w="6660" w:type="dxa"/>
          </w:tcPr>
          <w:p w14:paraId="4A99EF87" w14:textId="77777777" w:rsidR="00960E10" w:rsidRDefault="00960E10"/>
        </w:tc>
        <w:tc>
          <w:tcPr>
            <w:tcW w:w="900" w:type="dxa"/>
          </w:tcPr>
          <w:p w14:paraId="0E86F646" w14:textId="77777777" w:rsidR="00960E10" w:rsidRDefault="00960E10">
            <w:pPr>
              <w:jc w:val="center"/>
            </w:pPr>
          </w:p>
        </w:tc>
        <w:tc>
          <w:tcPr>
            <w:tcW w:w="540" w:type="dxa"/>
          </w:tcPr>
          <w:p w14:paraId="6AA281F1" w14:textId="77777777" w:rsidR="00960E10" w:rsidRDefault="00960E10">
            <w:pPr>
              <w:jc w:val="center"/>
            </w:pPr>
          </w:p>
        </w:tc>
        <w:tc>
          <w:tcPr>
            <w:tcW w:w="540" w:type="dxa"/>
          </w:tcPr>
          <w:p w14:paraId="775FE253" w14:textId="77777777" w:rsidR="00960E10" w:rsidRDefault="00960E10">
            <w:pPr>
              <w:jc w:val="center"/>
            </w:pPr>
          </w:p>
        </w:tc>
        <w:tc>
          <w:tcPr>
            <w:tcW w:w="4860" w:type="dxa"/>
          </w:tcPr>
          <w:p w14:paraId="347A79F2" w14:textId="77777777" w:rsidR="00960E10" w:rsidRDefault="00960E10"/>
        </w:tc>
        <w:tc>
          <w:tcPr>
            <w:tcW w:w="720" w:type="dxa"/>
          </w:tcPr>
          <w:p w14:paraId="59A5130D" w14:textId="77777777" w:rsidR="00960E10" w:rsidRDefault="00960E10">
            <w:pPr>
              <w:jc w:val="center"/>
            </w:pPr>
          </w:p>
        </w:tc>
      </w:tr>
      <w:tr w:rsidR="00960E10" w14:paraId="4C9BC7B5" w14:textId="77777777">
        <w:tc>
          <w:tcPr>
            <w:tcW w:w="610" w:type="dxa"/>
          </w:tcPr>
          <w:p w14:paraId="13616AFA" w14:textId="77777777" w:rsidR="00960E10" w:rsidRDefault="00960E10">
            <w:pPr>
              <w:jc w:val="center"/>
            </w:pPr>
          </w:p>
        </w:tc>
        <w:tc>
          <w:tcPr>
            <w:tcW w:w="6660" w:type="dxa"/>
          </w:tcPr>
          <w:p w14:paraId="1B51A22F" w14:textId="77777777" w:rsidR="00960E10" w:rsidRDefault="00960E10"/>
        </w:tc>
        <w:tc>
          <w:tcPr>
            <w:tcW w:w="900" w:type="dxa"/>
          </w:tcPr>
          <w:p w14:paraId="25C7A2BE" w14:textId="77777777" w:rsidR="00960E10" w:rsidRDefault="00960E10">
            <w:pPr>
              <w:jc w:val="center"/>
            </w:pPr>
          </w:p>
        </w:tc>
        <w:tc>
          <w:tcPr>
            <w:tcW w:w="540" w:type="dxa"/>
          </w:tcPr>
          <w:p w14:paraId="76BB194E" w14:textId="77777777" w:rsidR="00960E10" w:rsidRDefault="00960E10">
            <w:pPr>
              <w:jc w:val="center"/>
            </w:pPr>
          </w:p>
        </w:tc>
        <w:tc>
          <w:tcPr>
            <w:tcW w:w="540" w:type="dxa"/>
          </w:tcPr>
          <w:p w14:paraId="02C6ADB7" w14:textId="77777777" w:rsidR="00960E10" w:rsidRDefault="00960E10">
            <w:pPr>
              <w:jc w:val="center"/>
            </w:pPr>
          </w:p>
        </w:tc>
        <w:tc>
          <w:tcPr>
            <w:tcW w:w="4860" w:type="dxa"/>
          </w:tcPr>
          <w:p w14:paraId="1B02FA02" w14:textId="77777777" w:rsidR="00960E10" w:rsidRDefault="00960E10"/>
        </w:tc>
        <w:tc>
          <w:tcPr>
            <w:tcW w:w="720" w:type="dxa"/>
          </w:tcPr>
          <w:p w14:paraId="5C3DDEDE" w14:textId="77777777" w:rsidR="00960E10" w:rsidRDefault="00960E10">
            <w:pPr>
              <w:jc w:val="center"/>
            </w:pPr>
          </w:p>
        </w:tc>
      </w:tr>
      <w:tr w:rsidR="00960E10" w14:paraId="0220D23D" w14:textId="77777777">
        <w:tc>
          <w:tcPr>
            <w:tcW w:w="610" w:type="dxa"/>
          </w:tcPr>
          <w:p w14:paraId="0F495B86" w14:textId="77777777" w:rsidR="00960E10" w:rsidRDefault="00960E10">
            <w:pPr>
              <w:jc w:val="center"/>
            </w:pPr>
          </w:p>
        </w:tc>
        <w:tc>
          <w:tcPr>
            <w:tcW w:w="6660" w:type="dxa"/>
          </w:tcPr>
          <w:p w14:paraId="0C48E552" w14:textId="77777777" w:rsidR="00960E10" w:rsidRDefault="00960E10"/>
        </w:tc>
        <w:tc>
          <w:tcPr>
            <w:tcW w:w="900" w:type="dxa"/>
          </w:tcPr>
          <w:p w14:paraId="639232C2" w14:textId="77777777" w:rsidR="00960E10" w:rsidRDefault="00960E10">
            <w:pPr>
              <w:jc w:val="center"/>
            </w:pPr>
          </w:p>
        </w:tc>
        <w:tc>
          <w:tcPr>
            <w:tcW w:w="540" w:type="dxa"/>
          </w:tcPr>
          <w:p w14:paraId="7AB2309D" w14:textId="77777777" w:rsidR="00960E10" w:rsidRDefault="00960E10">
            <w:pPr>
              <w:jc w:val="center"/>
            </w:pPr>
          </w:p>
        </w:tc>
        <w:tc>
          <w:tcPr>
            <w:tcW w:w="540" w:type="dxa"/>
          </w:tcPr>
          <w:p w14:paraId="20FFE5B5" w14:textId="77777777" w:rsidR="00960E10" w:rsidRDefault="00960E10">
            <w:pPr>
              <w:jc w:val="center"/>
            </w:pPr>
          </w:p>
        </w:tc>
        <w:tc>
          <w:tcPr>
            <w:tcW w:w="4860" w:type="dxa"/>
          </w:tcPr>
          <w:p w14:paraId="141C0F2C" w14:textId="77777777" w:rsidR="00960E10" w:rsidRDefault="00960E10"/>
        </w:tc>
        <w:tc>
          <w:tcPr>
            <w:tcW w:w="720" w:type="dxa"/>
          </w:tcPr>
          <w:p w14:paraId="137ECA3A" w14:textId="77777777" w:rsidR="00960E10" w:rsidRDefault="00960E10">
            <w:pPr>
              <w:jc w:val="center"/>
            </w:pPr>
          </w:p>
        </w:tc>
      </w:tr>
      <w:tr w:rsidR="00960E10" w14:paraId="12180736" w14:textId="77777777">
        <w:tc>
          <w:tcPr>
            <w:tcW w:w="610" w:type="dxa"/>
          </w:tcPr>
          <w:p w14:paraId="402E265B" w14:textId="77777777" w:rsidR="00960E10" w:rsidRDefault="00960E10">
            <w:pPr>
              <w:jc w:val="center"/>
            </w:pPr>
          </w:p>
        </w:tc>
        <w:tc>
          <w:tcPr>
            <w:tcW w:w="6660" w:type="dxa"/>
          </w:tcPr>
          <w:p w14:paraId="458253BE" w14:textId="77777777" w:rsidR="00960E10" w:rsidRDefault="00960E10"/>
        </w:tc>
        <w:tc>
          <w:tcPr>
            <w:tcW w:w="900" w:type="dxa"/>
          </w:tcPr>
          <w:p w14:paraId="33D372F8" w14:textId="77777777" w:rsidR="00960E10" w:rsidRDefault="00960E10">
            <w:pPr>
              <w:jc w:val="center"/>
            </w:pPr>
          </w:p>
        </w:tc>
        <w:tc>
          <w:tcPr>
            <w:tcW w:w="540" w:type="dxa"/>
          </w:tcPr>
          <w:p w14:paraId="51EE70DB" w14:textId="77777777" w:rsidR="00960E10" w:rsidRDefault="00960E10">
            <w:pPr>
              <w:jc w:val="center"/>
            </w:pPr>
          </w:p>
        </w:tc>
        <w:tc>
          <w:tcPr>
            <w:tcW w:w="540" w:type="dxa"/>
          </w:tcPr>
          <w:p w14:paraId="436C5674" w14:textId="77777777" w:rsidR="00960E10" w:rsidRDefault="00960E10">
            <w:pPr>
              <w:jc w:val="center"/>
            </w:pPr>
          </w:p>
        </w:tc>
        <w:tc>
          <w:tcPr>
            <w:tcW w:w="4860" w:type="dxa"/>
          </w:tcPr>
          <w:p w14:paraId="2E3D7243" w14:textId="77777777" w:rsidR="00960E10" w:rsidRDefault="00960E10"/>
        </w:tc>
        <w:tc>
          <w:tcPr>
            <w:tcW w:w="720" w:type="dxa"/>
          </w:tcPr>
          <w:p w14:paraId="0655512E" w14:textId="77777777" w:rsidR="00960E10" w:rsidRDefault="00960E10">
            <w:pPr>
              <w:jc w:val="center"/>
            </w:pPr>
          </w:p>
        </w:tc>
      </w:tr>
      <w:tr w:rsidR="00960E10" w14:paraId="44BC0057" w14:textId="77777777">
        <w:tc>
          <w:tcPr>
            <w:tcW w:w="610" w:type="dxa"/>
          </w:tcPr>
          <w:p w14:paraId="3ED9709E" w14:textId="77777777" w:rsidR="00960E10" w:rsidRDefault="00960E10">
            <w:pPr>
              <w:jc w:val="center"/>
            </w:pPr>
          </w:p>
        </w:tc>
        <w:tc>
          <w:tcPr>
            <w:tcW w:w="6660" w:type="dxa"/>
          </w:tcPr>
          <w:p w14:paraId="36C23A9C" w14:textId="77777777" w:rsidR="00960E10" w:rsidRDefault="00960E10"/>
        </w:tc>
        <w:tc>
          <w:tcPr>
            <w:tcW w:w="900" w:type="dxa"/>
          </w:tcPr>
          <w:p w14:paraId="544F4B03" w14:textId="77777777" w:rsidR="00960E10" w:rsidRDefault="00960E10">
            <w:pPr>
              <w:jc w:val="center"/>
            </w:pPr>
          </w:p>
        </w:tc>
        <w:tc>
          <w:tcPr>
            <w:tcW w:w="540" w:type="dxa"/>
          </w:tcPr>
          <w:p w14:paraId="00FD91DA" w14:textId="77777777" w:rsidR="00960E10" w:rsidRDefault="00960E10">
            <w:pPr>
              <w:jc w:val="center"/>
            </w:pPr>
          </w:p>
        </w:tc>
        <w:tc>
          <w:tcPr>
            <w:tcW w:w="540" w:type="dxa"/>
          </w:tcPr>
          <w:p w14:paraId="1AD110EB" w14:textId="77777777" w:rsidR="00960E10" w:rsidRDefault="00960E10">
            <w:pPr>
              <w:jc w:val="center"/>
            </w:pPr>
          </w:p>
        </w:tc>
        <w:tc>
          <w:tcPr>
            <w:tcW w:w="4860" w:type="dxa"/>
          </w:tcPr>
          <w:p w14:paraId="6182CE1A" w14:textId="77777777" w:rsidR="00960E10" w:rsidRDefault="00960E10"/>
        </w:tc>
        <w:tc>
          <w:tcPr>
            <w:tcW w:w="720" w:type="dxa"/>
          </w:tcPr>
          <w:p w14:paraId="7229B2C4" w14:textId="77777777" w:rsidR="00960E10" w:rsidRDefault="00960E10">
            <w:pPr>
              <w:jc w:val="center"/>
            </w:pPr>
          </w:p>
        </w:tc>
      </w:tr>
      <w:tr w:rsidR="00960E10" w14:paraId="3EAE1AD8" w14:textId="77777777">
        <w:tc>
          <w:tcPr>
            <w:tcW w:w="610" w:type="dxa"/>
          </w:tcPr>
          <w:p w14:paraId="7B65DC40" w14:textId="77777777" w:rsidR="00960E10" w:rsidRDefault="00960E10">
            <w:pPr>
              <w:jc w:val="center"/>
            </w:pPr>
          </w:p>
        </w:tc>
        <w:tc>
          <w:tcPr>
            <w:tcW w:w="6660" w:type="dxa"/>
          </w:tcPr>
          <w:p w14:paraId="0DBF6A81" w14:textId="77777777" w:rsidR="00960E10" w:rsidRDefault="00960E10"/>
        </w:tc>
        <w:tc>
          <w:tcPr>
            <w:tcW w:w="900" w:type="dxa"/>
          </w:tcPr>
          <w:p w14:paraId="03659608" w14:textId="77777777" w:rsidR="00960E10" w:rsidRDefault="00960E10">
            <w:pPr>
              <w:jc w:val="center"/>
            </w:pPr>
          </w:p>
        </w:tc>
        <w:tc>
          <w:tcPr>
            <w:tcW w:w="540" w:type="dxa"/>
          </w:tcPr>
          <w:p w14:paraId="6B39691A" w14:textId="77777777" w:rsidR="00960E10" w:rsidRDefault="00960E10">
            <w:pPr>
              <w:jc w:val="center"/>
            </w:pPr>
          </w:p>
        </w:tc>
        <w:tc>
          <w:tcPr>
            <w:tcW w:w="540" w:type="dxa"/>
          </w:tcPr>
          <w:p w14:paraId="1481ED21" w14:textId="77777777" w:rsidR="00960E10" w:rsidRDefault="00960E10">
            <w:pPr>
              <w:jc w:val="center"/>
            </w:pPr>
          </w:p>
        </w:tc>
        <w:tc>
          <w:tcPr>
            <w:tcW w:w="4860" w:type="dxa"/>
          </w:tcPr>
          <w:p w14:paraId="5772C701" w14:textId="77777777" w:rsidR="00960E10" w:rsidRDefault="00960E10"/>
        </w:tc>
        <w:tc>
          <w:tcPr>
            <w:tcW w:w="720" w:type="dxa"/>
          </w:tcPr>
          <w:p w14:paraId="69495E28" w14:textId="77777777" w:rsidR="00960E10" w:rsidRDefault="00960E10">
            <w:pPr>
              <w:jc w:val="center"/>
            </w:pPr>
          </w:p>
        </w:tc>
      </w:tr>
      <w:tr w:rsidR="00960E10" w14:paraId="4550518C" w14:textId="77777777">
        <w:tc>
          <w:tcPr>
            <w:tcW w:w="610" w:type="dxa"/>
          </w:tcPr>
          <w:p w14:paraId="3848A30A" w14:textId="77777777" w:rsidR="00960E10" w:rsidRDefault="00960E10">
            <w:pPr>
              <w:jc w:val="center"/>
            </w:pPr>
          </w:p>
        </w:tc>
        <w:tc>
          <w:tcPr>
            <w:tcW w:w="6660" w:type="dxa"/>
          </w:tcPr>
          <w:p w14:paraId="55A396EA" w14:textId="77777777" w:rsidR="00960E10" w:rsidRDefault="00960E10"/>
        </w:tc>
        <w:tc>
          <w:tcPr>
            <w:tcW w:w="900" w:type="dxa"/>
          </w:tcPr>
          <w:p w14:paraId="7FE17881" w14:textId="77777777" w:rsidR="00960E10" w:rsidRDefault="00960E10">
            <w:pPr>
              <w:jc w:val="center"/>
            </w:pPr>
          </w:p>
        </w:tc>
        <w:tc>
          <w:tcPr>
            <w:tcW w:w="540" w:type="dxa"/>
          </w:tcPr>
          <w:p w14:paraId="07D8E37B" w14:textId="77777777" w:rsidR="00960E10" w:rsidRDefault="00960E10">
            <w:pPr>
              <w:jc w:val="center"/>
            </w:pPr>
          </w:p>
        </w:tc>
        <w:tc>
          <w:tcPr>
            <w:tcW w:w="540" w:type="dxa"/>
          </w:tcPr>
          <w:p w14:paraId="269B877A" w14:textId="77777777" w:rsidR="00960E10" w:rsidRDefault="00960E10">
            <w:pPr>
              <w:jc w:val="center"/>
            </w:pPr>
          </w:p>
        </w:tc>
        <w:tc>
          <w:tcPr>
            <w:tcW w:w="4860" w:type="dxa"/>
          </w:tcPr>
          <w:p w14:paraId="37A92A17" w14:textId="77777777" w:rsidR="00960E10" w:rsidRDefault="00960E10"/>
        </w:tc>
        <w:tc>
          <w:tcPr>
            <w:tcW w:w="720" w:type="dxa"/>
          </w:tcPr>
          <w:p w14:paraId="6FC074DE" w14:textId="77777777" w:rsidR="00960E10" w:rsidRDefault="00960E10">
            <w:pPr>
              <w:jc w:val="center"/>
            </w:pPr>
          </w:p>
        </w:tc>
      </w:tr>
      <w:tr w:rsidR="00960E10" w14:paraId="0D49E472" w14:textId="77777777">
        <w:tc>
          <w:tcPr>
            <w:tcW w:w="610" w:type="dxa"/>
          </w:tcPr>
          <w:p w14:paraId="35554D17" w14:textId="77777777" w:rsidR="00960E10" w:rsidRDefault="00960E10">
            <w:pPr>
              <w:jc w:val="center"/>
            </w:pPr>
          </w:p>
        </w:tc>
        <w:tc>
          <w:tcPr>
            <w:tcW w:w="6660" w:type="dxa"/>
          </w:tcPr>
          <w:p w14:paraId="247B2E0B" w14:textId="77777777" w:rsidR="00960E10" w:rsidRDefault="00960E10"/>
        </w:tc>
        <w:tc>
          <w:tcPr>
            <w:tcW w:w="900" w:type="dxa"/>
          </w:tcPr>
          <w:p w14:paraId="24A228CD" w14:textId="77777777" w:rsidR="00960E10" w:rsidRDefault="00960E10">
            <w:pPr>
              <w:jc w:val="center"/>
            </w:pPr>
          </w:p>
        </w:tc>
        <w:tc>
          <w:tcPr>
            <w:tcW w:w="540" w:type="dxa"/>
          </w:tcPr>
          <w:p w14:paraId="7C03FAEA" w14:textId="77777777" w:rsidR="00960E10" w:rsidRDefault="00960E10">
            <w:pPr>
              <w:jc w:val="center"/>
            </w:pPr>
          </w:p>
        </w:tc>
        <w:tc>
          <w:tcPr>
            <w:tcW w:w="540" w:type="dxa"/>
          </w:tcPr>
          <w:p w14:paraId="3FBDD6EC" w14:textId="77777777" w:rsidR="00960E10" w:rsidRDefault="00960E10">
            <w:pPr>
              <w:jc w:val="center"/>
            </w:pPr>
          </w:p>
        </w:tc>
        <w:tc>
          <w:tcPr>
            <w:tcW w:w="4860" w:type="dxa"/>
          </w:tcPr>
          <w:p w14:paraId="70EAF592" w14:textId="77777777" w:rsidR="00960E10" w:rsidRDefault="00960E10"/>
        </w:tc>
        <w:tc>
          <w:tcPr>
            <w:tcW w:w="720" w:type="dxa"/>
          </w:tcPr>
          <w:p w14:paraId="00DBDA14" w14:textId="77777777" w:rsidR="00960E10" w:rsidRDefault="00960E10">
            <w:pPr>
              <w:jc w:val="center"/>
            </w:pPr>
          </w:p>
        </w:tc>
      </w:tr>
      <w:tr w:rsidR="00960E10" w14:paraId="7961CFFD" w14:textId="77777777">
        <w:trPr>
          <w:cantSplit/>
        </w:trPr>
        <w:tc>
          <w:tcPr>
            <w:tcW w:w="14830" w:type="dxa"/>
            <w:gridSpan w:val="7"/>
          </w:tcPr>
          <w:p w14:paraId="66CD9F36" w14:textId="77777777" w:rsidR="00960E10" w:rsidRDefault="00960E10">
            <w:pPr>
              <w:pStyle w:val="Verzeichnis1"/>
              <w:spacing w:after="0"/>
              <w:rPr>
                <w:caps w:val="0"/>
              </w:rPr>
            </w:pPr>
            <w:r>
              <w:rPr>
                <w:caps w:val="0"/>
              </w:rPr>
              <w:t>Neue Arbeitsschritte:</w:t>
            </w:r>
          </w:p>
        </w:tc>
      </w:tr>
      <w:tr w:rsidR="00960E10" w14:paraId="77D92A4D" w14:textId="77777777">
        <w:tc>
          <w:tcPr>
            <w:tcW w:w="610" w:type="dxa"/>
          </w:tcPr>
          <w:p w14:paraId="38751EB0" w14:textId="77777777" w:rsidR="00960E10" w:rsidRDefault="00960E10">
            <w:pPr>
              <w:jc w:val="center"/>
            </w:pPr>
          </w:p>
        </w:tc>
        <w:tc>
          <w:tcPr>
            <w:tcW w:w="6660" w:type="dxa"/>
          </w:tcPr>
          <w:p w14:paraId="0027107F" w14:textId="77777777" w:rsidR="00960E10" w:rsidRDefault="00960E10">
            <w:pPr>
              <w:pStyle w:val="Kopfzeile"/>
              <w:tabs>
                <w:tab w:val="clear" w:pos="4536"/>
                <w:tab w:val="clear" w:pos="9072"/>
              </w:tabs>
            </w:pPr>
          </w:p>
        </w:tc>
        <w:tc>
          <w:tcPr>
            <w:tcW w:w="900" w:type="dxa"/>
          </w:tcPr>
          <w:p w14:paraId="75B08158" w14:textId="77777777" w:rsidR="00960E10" w:rsidRDefault="00960E10">
            <w:pPr>
              <w:jc w:val="center"/>
            </w:pPr>
          </w:p>
        </w:tc>
        <w:tc>
          <w:tcPr>
            <w:tcW w:w="540" w:type="dxa"/>
          </w:tcPr>
          <w:p w14:paraId="0F5F096E" w14:textId="77777777" w:rsidR="00960E10" w:rsidRDefault="00960E10">
            <w:pPr>
              <w:jc w:val="center"/>
            </w:pPr>
          </w:p>
        </w:tc>
        <w:tc>
          <w:tcPr>
            <w:tcW w:w="540" w:type="dxa"/>
          </w:tcPr>
          <w:p w14:paraId="4BF97795" w14:textId="77777777" w:rsidR="00960E10" w:rsidRDefault="00960E10">
            <w:pPr>
              <w:jc w:val="center"/>
            </w:pPr>
          </w:p>
        </w:tc>
        <w:tc>
          <w:tcPr>
            <w:tcW w:w="4860" w:type="dxa"/>
          </w:tcPr>
          <w:p w14:paraId="3C6D78EE" w14:textId="77777777" w:rsidR="00960E10" w:rsidRDefault="00960E10">
            <w:pPr>
              <w:pStyle w:val="Kopfzeile"/>
              <w:tabs>
                <w:tab w:val="clear" w:pos="4536"/>
                <w:tab w:val="clear" w:pos="9072"/>
              </w:tabs>
            </w:pPr>
          </w:p>
        </w:tc>
        <w:tc>
          <w:tcPr>
            <w:tcW w:w="720" w:type="dxa"/>
          </w:tcPr>
          <w:p w14:paraId="4EC50838" w14:textId="77777777" w:rsidR="00960E10" w:rsidRDefault="00960E10">
            <w:pPr>
              <w:jc w:val="center"/>
            </w:pPr>
          </w:p>
        </w:tc>
      </w:tr>
      <w:tr w:rsidR="00960E10" w14:paraId="10C162CD" w14:textId="77777777">
        <w:tc>
          <w:tcPr>
            <w:tcW w:w="610" w:type="dxa"/>
          </w:tcPr>
          <w:p w14:paraId="6138C3A2" w14:textId="77777777" w:rsidR="00960E10" w:rsidRDefault="00960E10">
            <w:pPr>
              <w:jc w:val="center"/>
            </w:pPr>
          </w:p>
        </w:tc>
        <w:tc>
          <w:tcPr>
            <w:tcW w:w="6660" w:type="dxa"/>
          </w:tcPr>
          <w:p w14:paraId="59B5FAD6" w14:textId="77777777" w:rsidR="00960E10" w:rsidRDefault="00960E10"/>
        </w:tc>
        <w:tc>
          <w:tcPr>
            <w:tcW w:w="900" w:type="dxa"/>
          </w:tcPr>
          <w:p w14:paraId="3564CD8B" w14:textId="77777777" w:rsidR="00960E10" w:rsidRDefault="00960E10">
            <w:pPr>
              <w:jc w:val="center"/>
            </w:pPr>
          </w:p>
        </w:tc>
        <w:tc>
          <w:tcPr>
            <w:tcW w:w="540" w:type="dxa"/>
          </w:tcPr>
          <w:p w14:paraId="772E1340" w14:textId="77777777" w:rsidR="00960E10" w:rsidRDefault="00960E10">
            <w:pPr>
              <w:jc w:val="center"/>
            </w:pPr>
          </w:p>
        </w:tc>
        <w:tc>
          <w:tcPr>
            <w:tcW w:w="540" w:type="dxa"/>
          </w:tcPr>
          <w:p w14:paraId="3DA58293" w14:textId="77777777" w:rsidR="00960E10" w:rsidRDefault="00960E10">
            <w:pPr>
              <w:jc w:val="center"/>
            </w:pPr>
          </w:p>
        </w:tc>
        <w:tc>
          <w:tcPr>
            <w:tcW w:w="4860" w:type="dxa"/>
          </w:tcPr>
          <w:p w14:paraId="118F12DA" w14:textId="77777777" w:rsidR="00960E10" w:rsidRDefault="00960E10"/>
        </w:tc>
        <w:tc>
          <w:tcPr>
            <w:tcW w:w="720" w:type="dxa"/>
          </w:tcPr>
          <w:p w14:paraId="38D2F9AE" w14:textId="77777777" w:rsidR="00960E10" w:rsidRDefault="00960E10">
            <w:pPr>
              <w:jc w:val="center"/>
            </w:pPr>
          </w:p>
        </w:tc>
      </w:tr>
    </w:tbl>
    <w:p w14:paraId="65F81D19" w14:textId="77777777" w:rsidR="00960E10" w:rsidRDefault="00960E10"/>
    <w:sectPr w:rsidR="00960E10">
      <w:headerReference w:type="first" r:id="rId15"/>
      <w:pgSz w:w="16838" w:h="11906" w:orient="landscape"/>
      <w:pgMar w:top="356" w:right="1418" w:bottom="1418" w:left="1134" w:header="709" w:footer="709" w:gutter="567"/>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746FAA" w14:textId="77777777" w:rsidR="00F835F6" w:rsidRDefault="00F835F6">
      <w:r>
        <w:separator/>
      </w:r>
    </w:p>
  </w:endnote>
  <w:endnote w:type="continuationSeparator" w:id="0">
    <w:p w14:paraId="2FAB9724" w14:textId="77777777" w:rsidR="00F835F6" w:rsidRDefault="00F835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Arial Rounded MT Bold">
    <w:panose1 w:val="020F07040305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73DA6" w14:textId="77777777" w:rsidR="00F835F6" w:rsidRDefault="00F835F6">
    <w:pPr>
      <w:pStyle w:val="Fuzeile"/>
      <w:pBdr>
        <w:top w:val="single" w:sz="4" w:space="1" w:color="auto"/>
      </w:pBdr>
      <w:jc w:val="right"/>
    </w:pPr>
    <w:r>
      <w:rPr>
        <w:lang w:val="de-DE"/>
      </w:rPr>
      <w:t xml:space="preserve">Seite </w:t>
    </w:r>
    <w:r>
      <w:rPr>
        <w:lang w:val="de-DE"/>
      </w:rPr>
      <w:fldChar w:fldCharType="begin"/>
    </w:r>
    <w:r>
      <w:rPr>
        <w:lang w:val="de-DE"/>
      </w:rPr>
      <w:instrText xml:space="preserve"> PAGE </w:instrText>
    </w:r>
    <w:r>
      <w:rPr>
        <w:lang w:val="de-DE"/>
      </w:rPr>
      <w:fldChar w:fldCharType="separate"/>
    </w:r>
    <w:r w:rsidR="00364016">
      <w:rPr>
        <w:noProof/>
        <w:lang w:val="de-DE"/>
      </w:rPr>
      <w:t>2</w:t>
    </w:r>
    <w:r>
      <w:rPr>
        <w:lang w:val="de-DE"/>
      </w:rPr>
      <w:fldChar w:fldCharType="end"/>
    </w:r>
    <w:r>
      <w:rPr>
        <w:lang w:val="de-DE"/>
      </w:rPr>
      <w:t xml:space="preserve"> von </w:t>
    </w:r>
    <w:r>
      <w:rPr>
        <w:lang w:val="de-DE"/>
      </w:rPr>
      <w:fldChar w:fldCharType="begin"/>
    </w:r>
    <w:r>
      <w:rPr>
        <w:lang w:val="de-DE"/>
      </w:rPr>
      <w:instrText xml:space="preserve"> NUMPAGES </w:instrText>
    </w:r>
    <w:r>
      <w:rPr>
        <w:lang w:val="de-DE"/>
      </w:rPr>
      <w:fldChar w:fldCharType="separate"/>
    </w:r>
    <w:r w:rsidR="00364016">
      <w:rPr>
        <w:noProof/>
        <w:lang w:val="de-DE"/>
      </w:rPr>
      <w:t>13</w:t>
    </w:r>
    <w:r>
      <w:rPr>
        <w:lang w:val="de-DE"/>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B4EA5" w14:textId="77777777" w:rsidR="00F835F6" w:rsidRDefault="00F835F6">
    <w:pPr>
      <w:pStyle w:val="Fuzeile"/>
      <w:pBdr>
        <w:top w:val="single" w:sz="4" w:space="1" w:color="auto"/>
      </w:pBdr>
      <w:jc w:val="right"/>
      <w:rPr>
        <w:rFonts w:cs="Arial"/>
        <w:spacing w:val="38"/>
      </w:rPr>
    </w:pPr>
    <w:r>
      <w:rPr>
        <w:rFonts w:cs="Arial"/>
        <w:spacing w:val="38"/>
        <w:lang w:val="de-DE"/>
      </w:rPr>
      <w:t xml:space="preserve">Seite </w:t>
    </w:r>
    <w:r>
      <w:rPr>
        <w:rFonts w:cs="Arial"/>
        <w:spacing w:val="38"/>
        <w:lang w:val="de-DE"/>
      </w:rPr>
      <w:fldChar w:fldCharType="begin"/>
    </w:r>
    <w:r>
      <w:rPr>
        <w:rFonts w:cs="Arial"/>
        <w:spacing w:val="38"/>
        <w:lang w:val="de-DE"/>
      </w:rPr>
      <w:instrText xml:space="preserve"> PAGE </w:instrText>
    </w:r>
    <w:r>
      <w:rPr>
        <w:rFonts w:cs="Arial"/>
        <w:spacing w:val="38"/>
        <w:lang w:val="de-DE"/>
      </w:rPr>
      <w:fldChar w:fldCharType="separate"/>
    </w:r>
    <w:r w:rsidR="00364016">
      <w:rPr>
        <w:rFonts w:cs="Arial"/>
        <w:noProof/>
        <w:spacing w:val="38"/>
        <w:lang w:val="de-DE"/>
      </w:rPr>
      <w:t>1</w:t>
    </w:r>
    <w:r>
      <w:rPr>
        <w:rFonts w:cs="Arial"/>
        <w:spacing w:val="38"/>
        <w:lang w:val="de-DE"/>
      </w:rPr>
      <w:fldChar w:fldCharType="end"/>
    </w:r>
    <w:r>
      <w:rPr>
        <w:rFonts w:cs="Arial"/>
        <w:spacing w:val="38"/>
        <w:lang w:val="de-DE"/>
      </w:rPr>
      <w:t xml:space="preserve"> von </w:t>
    </w:r>
    <w:r>
      <w:rPr>
        <w:rFonts w:cs="Arial"/>
        <w:spacing w:val="38"/>
        <w:lang w:val="de-DE"/>
      </w:rPr>
      <w:fldChar w:fldCharType="begin"/>
    </w:r>
    <w:r>
      <w:rPr>
        <w:rFonts w:cs="Arial"/>
        <w:spacing w:val="38"/>
        <w:lang w:val="de-DE"/>
      </w:rPr>
      <w:instrText xml:space="preserve"> NUMPAGES </w:instrText>
    </w:r>
    <w:r>
      <w:rPr>
        <w:rFonts w:cs="Arial"/>
        <w:spacing w:val="38"/>
        <w:lang w:val="de-DE"/>
      </w:rPr>
      <w:fldChar w:fldCharType="separate"/>
    </w:r>
    <w:r w:rsidR="00364016">
      <w:rPr>
        <w:rFonts w:cs="Arial"/>
        <w:noProof/>
        <w:spacing w:val="38"/>
        <w:lang w:val="de-DE"/>
      </w:rPr>
      <w:t>1</w:t>
    </w:r>
    <w:r>
      <w:rPr>
        <w:rFonts w:cs="Arial"/>
        <w:spacing w:val="38"/>
        <w:lang w:val="de-D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FA3D9" w14:textId="77777777" w:rsidR="00F835F6" w:rsidRDefault="00F835F6">
      <w:r>
        <w:separator/>
      </w:r>
    </w:p>
  </w:footnote>
  <w:footnote w:type="continuationSeparator" w:id="0">
    <w:p w14:paraId="77C49D1B" w14:textId="77777777" w:rsidR="00F835F6" w:rsidRDefault="00F835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89742" w14:textId="77777777" w:rsidR="00F835F6" w:rsidRDefault="00F835F6">
    <w:pPr>
      <w:pStyle w:val="Kopfzeile"/>
      <w:pBdr>
        <w:bottom w:val="single" w:sz="4" w:space="1" w:color="auto"/>
      </w:pBdr>
      <w:tabs>
        <w:tab w:val="clear" w:pos="4536"/>
        <w:tab w:val="clear" w:pos="9072"/>
        <w:tab w:val="right" w:pos="7920"/>
      </w:tabs>
      <w:rPr>
        <w:rFonts w:ascii="Arial Black" w:hAnsi="Arial Black"/>
      </w:rPr>
    </w:pPr>
    <w:r>
      <w:rPr>
        <w:sz w:val="16"/>
      </w:rPr>
      <w:t>© 2011 Mag. Erich Trenner</w:t>
    </w:r>
    <w:r>
      <w:rPr>
        <w:sz w:val="16"/>
      </w:rPr>
      <w:tab/>
    </w:r>
    <w:r>
      <w:rPr>
        <w:rFonts w:ascii="Arial Black" w:hAnsi="Arial Black"/>
      </w:rPr>
      <w:fldChar w:fldCharType="begin"/>
    </w:r>
    <w:r>
      <w:rPr>
        <w:rFonts w:ascii="Arial Black" w:hAnsi="Arial Black"/>
      </w:rPr>
      <w:instrText xml:space="preserve"> STYLEREF "Überschrift 1" \* MERGEFORMAT </w:instrText>
    </w:r>
    <w:r>
      <w:rPr>
        <w:rFonts w:ascii="Arial Black" w:hAnsi="Arial Black"/>
      </w:rPr>
      <w:fldChar w:fldCharType="separate"/>
    </w:r>
    <w:r w:rsidR="00364016">
      <w:rPr>
        <w:rFonts w:ascii="Arial Black" w:hAnsi="Arial Black"/>
        <w:noProof/>
      </w:rPr>
      <w:t>Einleitung</w:t>
    </w:r>
    <w:r>
      <w:rPr>
        <w:rFonts w:ascii="Arial Black" w:hAnsi="Arial Black"/>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B90CF" w14:textId="77777777" w:rsidR="00F835F6" w:rsidRDefault="00F835F6" w:rsidP="006F7D11">
    <w:pPr>
      <w:pStyle w:val="Kopfzeile"/>
      <w:pBdr>
        <w:bottom w:val="single" w:sz="4" w:space="1" w:color="auto"/>
      </w:pBdr>
      <w:tabs>
        <w:tab w:val="clear" w:pos="4536"/>
        <w:tab w:val="clear" w:pos="9072"/>
        <w:tab w:val="right" w:pos="7920"/>
      </w:tabs>
      <w:spacing w:before="0"/>
      <w:jc w:val="right"/>
      <w:rPr>
        <w:sz w:val="26"/>
        <w:szCs w:val="26"/>
      </w:rPr>
    </w:pPr>
    <w:r>
      <w:rPr>
        <w:sz w:val="8"/>
        <w:szCs w:val="8"/>
      </w:rPr>
      <w:fldChar w:fldCharType="begin"/>
    </w:r>
    <w:r>
      <w:rPr>
        <w:sz w:val="8"/>
        <w:szCs w:val="8"/>
      </w:rPr>
      <w:instrText xml:space="preserve"> SAVEDATE \@ "dd.MM.yy" \* MERGEFORMAT </w:instrText>
    </w:r>
    <w:r>
      <w:rPr>
        <w:sz w:val="8"/>
        <w:szCs w:val="8"/>
      </w:rPr>
      <w:fldChar w:fldCharType="separate"/>
    </w:r>
    <w:r w:rsidR="00364016">
      <w:rPr>
        <w:noProof/>
        <w:sz w:val="8"/>
        <w:szCs w:val="8"/>
      </w:rPr>
      <w:t>13.10.11</w:t>
    </w:r>
    <w:r>
      <w:rPr>
        <w:sz w:val="8"/>
        <w:szCs w:val="8"/>
      </w:rPr>
      <w:fldChar w:fldCharType="end"/>
    </w:r>
    <w:r>
      <w:rPr>
        <w:sz w:val="8"/>
        <w:szCs w:val="8"/>
      </w:rPr>
      <w:t xml:space="preserve"> </w:t>
    </w:r>
    <w:r>
      <w:rPr>
        <w:sz w:val="8"/>
        <w:szCs w:val="8"/>
      </w:rPr>
      <w:fldChar w:fldCharType="begin"/>
    </w:r>
    <w:r>
      <w:rPr>
        <w:sz w:val="8"/>
        <w:szCs w:val="8"/>
      </w:rPr>
      <w:instrText xml:space="preserve"> FILENAME \p  \* MERGEFORMAT </w:instrText>
    </w:r>
    <w:r>
      <w:rPr>
        <w:sz w:val="8"/>
        <w:szCs w:val="8"/>
      </w:rPr>
      <w:fldChar w:fldCharType="separate"/>
    </w:r>
    <w:r w:rsidR="00453C00">
      <w:rPr>
        <w:noProof/>
        <w:sz w:val="8"/>
        <w:szCs w:val="8"/>
      </w:rPr>
      <w:t>PukiMacSST:Users:etrenner:Desktop:ProjektStruktur01.docx</w:t>
    </w:r>
    <w:r>
      <w:rPr>
        <w:sz w:val="8"/>
        <w:szCs w:val="8"/>
      </w:rPr>
      <w:fldChar w:fldCharType="end"/>
    </w:r>
    <w:r>
      <w:rPr>
        <w:sz w:val="26"/>
        <w:szCs w:val="26"/>
      </w:rPr>
      <w:tab/>
    </w:r>
    <w:r w:rsidRPr="006F7D11">
      <w:rPr>
        <w:rFonts w:ascii="Arial Black" w:hAnsi="Arial Black"/>
        <w:b/>
        <w:sz w:val="26"/>
        <w:szCs w:val="26"/>
      </w:rPr>
      <w:t>Mag. Gert Steinthaler</w:t>
    </w:r>
    <w:r>
      <w:rPr>
        <w:rFonts w:ascii="Arial Black" w:hAnsi="Arial Black"/>
        <w:b/>
        <w:bCs/>
        <w:sz w:val="26"/>
        <w:szCs w:val="26"/>
      </w:rPr>
      <w:br/>
      <w:t>Mag. Reinhold Strobl</w:t>
    </w:r>
    <w:r>
      <w:rPr>
        <w:rFonts w:ascii="Arial Black" w:hAnsi="Arial Black"/>
        <w:b/>
        <w:bCs/>
        <w:sz w:val="26"/>
        <w:szCs w:val="26"/>
      </w:rPr>
      <w:br/>
      <w:t>Mag. Erich Trenner</w:t>
    </w:r>
  </w:p>
  <w:p w14:paraId="33AF2214" w14:textId="77777777" w:rsidR="00F835F6" w:rsidRDefault="00F835F6">
    <w:pPr>
      <w:pStyle w:val="Kopfzeile"/>
      <w:tabs>
        <w:tab w:val="clear" w:pos="4536"/>
      </w:tabs>
      <w:spacing w:before="0"/>
      <w:jc w:val="right"/>
      <w:rPr>
        <w:sz w:val="20"/>
      </w:rPr>
    </w:pPr>
    <w:r>
      <w:rPr>
        <w:rFonts w:ascii="Arial Black" w:hAnsi="Arial Black"/>
        <w:sz w:val="19"/>
        <w:szCs w:val="19"/>
      </w:rPr>
      <w:t>CHS-Villach</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53107" w14:textId="77777777" w:rsidR="00F835F6" w:rsidRDefault="00F835F6">
    <w:pPr>
      <w:pStyle w:val="Kopfzeile"/>
      <w:pBdr>
        <w:bottom w:val="single" w:sz="4" w:space="1" w:color="auto"/>
      </w:pBdr>
      <w:tabs>
        <w:tab w:val="clear" w:pos="4536"/>
        <w:tab w:val="clear" w:pos="9072"/>
        <w:tab w:val="right" w:pos="14220"/>
      </w:tabs>
      <w:rPr>
        <w:sz w:val="20"/>
      </w:rPr>
    </w:pPr>
    <w:r>
      <w:rPr>
        <w:sz w:val="16"/>
      </w:rPr>
      <w:t>©2002 Mag. Erich Trenner</w:t>
    </w:r>
    <w:r>
      <w:rPr>
        <w:sz w:val="16"/>
      </w:rPr>
      <w:tab/>
    </w:r>
    <w:r>
      <w:rPr>
        <w:rFonts w:ascii="Arial Black" w:hAnsi="Arial Black"/>
      </w:rPr>
      <w:fldChar w:fldCharType="begin"/>
    </w:r>
    <w:r>
      <w:rPr>
        <w:rFonts w:ascii="Arial Black" w:hAnsi="Arial Black"/>
      </w:rPr>
      <w:instrText xml:space="preserve"> STYLEREF "Überschrift 1" \* MERGEFORMAT </w:instrText>
    </w:r>
    <w:r>
      <w:rPr>
        <w:rFonts w:ascii="Arial Black" w:hAnsi="Arial Black"/>
      </w:rPr>
      <w:fldChar w:fldCharType="separate"/>
    </w:r>
    <w:r w:rsidR="00364016">
      <w:rPr>
        <w:rFonts w:ascii="Arial Black" w:hAnsi="Arial Black"/>
        <w:noProof/>
      </w:rPr>
      <w:t>Anhang</w:t>
    </w:r>
    <w:r>
      <w:rPr>
        <w:rFonts w:ascii="Arial Black" w:hAnsi="Arial Black"/>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71_"/>
      </v:shape>
    </w:pict>
  </w:numPicBullet>
  <w:abstractNum w:abstractNumId="0">
    <w:nsid w:val="057F1441"/>
    <w:multiLevelType w:val="hybridMultilevel"/>
    <w:tmpl w:val="8CB6B1B4"/>
    <w:lvl w:ilvl="0" w:tplc="04070003">
      <w:start w:val="1"/>
      <w:numFmt w:val="bullet"/>
      <w:lvlText w:val="o"/>
      <w:lvlJc w:val="left"/>
      <w:pPr>
        <w:tabs>
          <w:tab w:val="num" w:pos="720"/>
        </w:tabs>
        <w:ind w:left="720" w:hanging="360"/>
      </w:pPr>
      <w:rPr>
        <w:rFonts w:ascii="Courier New" w:hAnsi="Courier New"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20B16664"/>
    <w:multiLevelType w:val="multilevel"/>
    <w:tmpl w:val="9C88A6E2"/>
    <w:lvl w:ilvl="0">
      <w:start w:val="1"/>
      <w:numFmt w:val="bullet"/>
      <w:lvlText w:val=""/>
      <w:lvlPicBulletId w:val="0"/>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23C03A31"/>
    <w:multiLevelType w:val="hybridMultilevel"/>
    <w:tmpl w:val="63483EFC"/>
    <w:lvl w:ilvl="0" w:tplc="04070003">
      <w:start w:val="1"/>
      <w:numFmt w:val="bullet"/>
      <w:lvlText w:val="o"/>
      <w:lvlJc w:val="left"/>
      <w:pPr>
        <w:tabs>
          <w:tab w:val="num" w:pos="720"/>
        </w:tabs>
        <w:ind w:left="720" w:hanging="360"/>
      </w:pPr>
      <w:rPr>
        <w:rFonts w:ascii="Courier New" w:hAnsi="Courier New"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33922B6E"/>
    <w:multiLevelType w:val="hybridMultilevel"/>
    <w:tmpl w:val="C7244C8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4BC75E8D"/>
    <w:multiLevelType w:val="multilevel"/>
    <w:tmpl w:val="C9EACA6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4DB5688D"/>
    <w:multiLevelType w:val="multilevel"/>
    <w:tmpl w:val="367EDD9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511B3E8C"/>
    <w:multiLevelType w:val="hybridMultilevel"/>
    <w:tmpl w:val="9C88A6E2"/>
    <w:lvl w:ilvl="0" w:tplc="ABAA22A6">
      <w:start w:val="1"/>
      <w:numFmt w:val="bullet"/>
      <w:lvlText w:val=""/>
      <w:lvlPicBulletId w:val="0"/>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4D70F56"/>
    <w:multiLevelType w:val="hybridMultilevel"/>
    <w:tmpl w:val="FAD0C79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59764D63"/>
    <w:multiLevelType w:val="hybridMultilevel"/>
    <w:tmpl w:val="1B9EE736"/>
    <w:lvl w:ilvl="0" w:tplc="E8D0FDE8">
      <w:start w:val="1"/>
      <w:numFmt w:val="bullet"/>
      <w:lvlText w:val=""/>
      <w:lvlJc w:val="left"/>
      <w:pPr>
        <w:tabs>
          <w:tab w:val="num" w:pos="720"/>
        </w:tabs>
        <w:ind w:left="72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694F4397"/>
    <w:multiLevelType w:val="hybridMultilevel"/>
    <w:tmpl w:val="5896F6DE"/>
    <w:lvl w:ilvl="0" w:tplc="E8D0FDE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6CF24810"/>
    <w:multiLevelType w:val="hybridMultilevel"/>
    <w:tmpl w:val="8CB6B1B4"/>
    <w:lvl w:ilvl="0" w:tplc="0407000F">
      <w:start w:val="1"/>
      <w:numFmt w:val="decimal"/>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702D4A43"/>
    <w:multiLevelType w:val="multilevel"/>
    <w:tmpl w:val="602E5E5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2">
    <w:nsid w:val="71B9283F"/>
    <w:multiLevelType w:val="hybridMultilevel"/>
    <w:tmpl w:val="C76C300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798C3473"/>
    <w:multiLevelType w:val="hybridMultilevel"/>
    <w:tmpl w:val="C76C300E"/>
    <w:lvl w:ilvl="0" w:tplc="E74E56F6">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12"/>
  </w:num>
  <w:num w:numId="4">
    <w:abstractNumId w:val="3"/>
  </w:num>
  <w:num w:numId="5">
    <w:abstractNumId w:val="2"/>
  </w:num>
  <w:num w:numId="6">
    <w:abstractNumId w:val="5"/>
  </w:num>
  <w:num w:numId="7">
    <w:abstractNumId w:val="0"/>
  </w:num>
  <w:num w:numId="8">
    <w:abstractNumId w:val="11"/>
  </w:num>
  <w:num w:numId="9">
    <w:abstractNumId w:val="10"/>
  </w:num>
  <w:num w:numId="10">
    <w:abstractNumId w:val="7"/>
  </w:num>
  <w:num w:numId="11">
    <w:abstractNumId w:val="6"/>
  </w:num>
  <w:num w:numId="12">
    <w:abstractNumId w:val="1"/>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embedSystemFonts/>
  <w:activeWritingStyle w:appName="MSWord" w:lang="de-DE" w:vendorID="64" w:dllVersion="131078" w:nlCheck="1" w:checkStyle="1"/>
  <w:activeWritingStyle w:appName="MSWord" w:lang="de-AT"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599"/>
    <w:rsid w:val="0002361B"/>
    <w:rsid w:val="000B09A7"/>
    <w:rsid w:val="000D46E4"/>
    <w:rsid w:val="00172C14"/>
    <w:rsid w:val="0024363C"/>
    <w:rsid w:val="002746E9"/>
    <w:rsid w:val="002C1BE3"/>
    <w:rsid w:val="002C21CB"/>
    <w:rsid w:val="002D4599"/>
    <w:rsid w:val="0033769C"/>
    <w:rsid w:val="00351E88"/>
    <w:rsid w:val="00364016"/>
    <w:rsid w:val="0038620C"/>
    <w:rsid w:val="003D2E30"/>
    <w:rsid w:val="00425D34"/>
    <w:rsid w:val="00453C00"/>
    <w:rsid w:val="004F1638"/>
    <w:rsid w:val="00502E43"/>
    <w:rsid w:val="00583232"/>
    <w:rsid w:val="005C1901"/>
    <w:rsid w:val="0062270A"/>
    <w:rsid w:val="0064661B"/>
    <w:rsid w:val="00685D7C"/>
    <w:rsid w:val="006F7D11"/>
    <w:rsid w:val="0085335C"/>
    <w:rsid w:val="008879FD"/>
    <w:rsid w:val="008C0E6F"/>
    <w:rsid w:val="00960E10"/>
    <w:rsid w:val="00A00EB5"/>
    <w:rsid w:val="00A43981"/>
    <w:rsid w:val="00A6539A"/>
    <w:rsid w:val="00A85B2E"/>
    <w:rsid w:val="00AE13EB"/>
    <w:rsid w:val="00AF4AA3"/>
    <w:rsid w:val="00B16F31"/>
    <w:rsid w:val="00B33DAC"/>
    <w:rsid w:val="00B4584B"/>
    <w:rsid w:val="00B5739C"/>
    <w:rsid w:val="00B72706"/>
    <w:rsid w:val="00B92E07"/>
    <w:rsid w:val="00C015D4"/>
    <w:rsid w:val="00C44C61"/>
    <w:rsid w:val="00C951D0"/>
    <w:rsid w:val="00CD2A71"/>
    <w:rsid w:val="00D07CDC"/>
    <w:rsid w:val="00D444D1"/>
    <w:rsid w:val="00D4760D"/>
    <w:rsid w:val="00D57B3D"/>
    <w:rsid w:val="00EA5EAB"/>
    <w:rsid w:val="00ED3A40"/>
    <w:rsid w:val="00F003F6"/>
    <w:rsid w:val="00F60269"/>
    <w:rsid w:val="00F61C9A"/>
    <w:rsid w:val="00F74DD0"/>
    <w:rsid w:val="00F835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589A7E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before="120"/>
    </w:pPr>
    <w:rPr>
      <w:rFonts w:ascii="Arial" w:hAnsi="Arial"/>
      <w:sz w:val="24"/>
      <w:szCs w:val="24"/>
      <w:lang w:val="de-AT"/>
    </w:rPr>
  </w:style>
  <w:style w:type="paragraph" w:styleId="berschrift1">
    <w:name w:val="heading 1"/>
    <w:basedOn w:val="Standard"/>
    <w:next w:val="Standard"/>
    <w:qFormat/>
    <w:pPr>
      <w:keepNext/>
      <w:numPr>
        <w:numId w:val="8"/>
      </w:numPr>
      <w:spacing w:before="600" w:after="600"/>
      <w:outlineLvl w:val="0"/>
    </w:pPr>
    <w:rPr>
      <w:rFonts w:ascii="Arial Black" w:hAnsi="Arial Black" w:cs="Arial"/>
      <w:b/>
      <w:bCs/>
      <w:kern w:val="32"/>
      <w:sz w:val="32"/>
      <w:szCs w:val="32"/>
    </w:rPr>
  </w:style>
  <w:style w:type="paragraph" w:styleId="berschrift2">
    <w:name w:val="heading 2"/>
    <w:basedOn w:val="Standard"/>
    <w:next w:val="Standard"/>
    <w:qFormat/>
    <w:pPr>
      <w:keepNext/>
      <w:numPr>
        <w:ilvl w:val="1"/>
        <w:numId w:val="8"/>
      </w:numPr>
      <w:spacing w:before="480" w:after="480"/>
      <w:outlineLvl w:val="1"/>
    </w:pPr>
    <w:rPr>
      <w:rFonts w:cs="Arial"/>
      <w:b/>
      <w:bCs/>
      <w:sz w:val="28"/>
      <w:szCs w:val="28"/>
    </w:rPr>
  </w:style>
  <w:style w:type="paragraph" w:styleId="berschrift3">
    <w:name w:val="heading 3"/>
    <w:basedOn w:val="Standard"/>
    <w:next w:val="Standard"/>
    <w:qFormat/>
    <w:pPr>
      <w:keepNext/>
      <w:numPr>
        <w:ilvl w:val="2"/>
        <w:numId w:val="8"/>
      </w:numPr>
      <w:spacing w:before="360" w:after="360"/>
      <w:outlineLvl w:val="2"/>
    </w:pPr>
    <w:rPr>
      <w:rFonts w:cs="Arial"/>
      <w:b/>
      <w:bCs/>
      <w:szCs w:val="26"/>
    </w:rPr>
  </w:style>
  <w:style w:type="paragraph" w:styleId="berschrift4">
    <w:name w:val="heading 4"/>
    <w:basedOn w:val="Standard"/>
    <w:next w:val="Standard"/>
    <w:qFormat/>
    <w:pPr>
      <w:keepNext/>
      <w:numPr>
        <w:ilvl w:val="3"/>
        <w:numId w:val="8"/>
      </w:numPr>
      <w:spacing w:before="240" w:after="60"/>
      <w:outlineLvl w:val="3"/>
    </w:pPr>
    <w:rPr>
      <w:rFonts w:cs="Arial"/>
      <w:b/>
      <w:bCs/>
      <w:szCs w:val="28"/>
    </w:rPr>
  </w:style>
  <w:style w:type="paragraph" w:styleId="berschrift5">
    <w:name w:val="heading 5"/>
    <w:basedOn w:val="Standard"/>
    <w:next w:val="Standard"/>
    <w:qFormat/>
    <w:pPr>
      <w:numPr>
        <w:ilvl w:val="4"/>
        <w:numId w:val="8"/>
      </w:numPr>
      <w:spacing w:before="240" w:after="60"/>
      <w:outlineLvl w:val="4"/>
    </w:pPr>
    <w:rPr>
      <w:b/>
      <w:bCs/>
      <w:i/>
      <w:iCs/>
      <w:sz w:val="26"/>
      <w:szCs w:val="26"/>
    </w:rPr>
  </w:style>
  <w:style w:type="paragraph" w:styleId="berschrift6">
    <w:name w:val="heading 6"/>
    <w:basedOn w:val="Standard"/>
    <w:next w:val="Standard"/>
    <w:qFormat/>
    <w:pPr>
      <w:numPr>
        <w:ilvl w:val="5"/>
        <w:numId w:val="8"/>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8"/>
      </w:numPr>
      <w:spacing w:before="240" w:after="60"/>
      <w:outlineLvl w:val="6"/>
    </w:pPr>
    <w:rPr>
      <w:rFonts w:ascii="Times New Roman" w:hAnsi="Times New Roman"/>
    </w:rPr>
  </w:style>
  <w:style w:type="paragraph" w:styleId="berschrift8">
    <w:name w:val="heading 8"/>
    <w:basedOn w:val="Standard"/>
    <w:next w:val="Standard"/>
    <w:qFormat/>
    <w:pPr>
      <w:numPr>
        <w:ilvl w:val="7"/>
        <w:numId w:val="8"/>
      </w:numPr>
      <w:spacing w:before="240" w:after="60"/>
      <w:outlineLvl w:val="7"/>
    </w:pPr>
    <w:rPr>
      <w:rFonts w:ascii="Times New Roman" w:hAnsi="Times New Roman"/>
      <w:i/>
      <w:iCs/>
    </w:rPr>
  </w:style>
  <w:style w:type="paragraph" w:styleId="berschrift9">
    <w:name w:val="heading 9"/>
    <w:basedOn w:val="Standard"/>
    <w:next w:val="Standard"/>
    <w:qFormat/>
    <w:pPr>
      <w:numPr>
        <w:ilvl w:val="8"/>
        <w:numId w:val="8"/>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Link">
    <w:name w:val="Hyperlink"/>
    <w:basedOn w:val="Absatzstandardschriftart"/>
    <w:rPr>
      <w:color w:val="0000FF"/>
      <w:u w:val="single"/>
    </w:rPr>
  </w:style>
  <w:style w:type="paragraph" w:styleId="Verzeichnis1">
    <w:name w:val="toc 1"/>
    <w:basedOn w:val="Standard"/>
    <w:next w:val="Standard"/>
    <w:autoRedefine/>
    <w:semiHidden/>
    <w:pPr>
      <w:spacing w:after="120"/>
    </w:pPr>
    <w:rPr>
      <w:b/>
      <w:bCs/>
      <w:caps/>
    </w:rPr>
  </w:style>
  <w:style w:type="paragraph" w:styleId="Verzeichnis2">
    <w:name w:val="toc 2"/>
    <w:basedOn w:val="Standard"/>
    <w:next w:val="Standard"/>
    <w:autoRedefine/>
    <w:semiHidden/>
    <w:pPr>
      <w:tabs>
        <w:tab w:val="left" w:pos="1080"/>
        <w:tab w:val="right" w:leader="dot" w:pos="7920"/>
      </w:tabs>
      <w:spacing w:before="0"/>
      <w:ind w:left="1080" w:hanging="840"/>
    </w:pPr>
    <w:rPr>
      <w:smallCaps/>
      <w:noProof/>
    </w:rPr>
  </w:style>
  <w:style w:type="paragraph" w:styleId="Verzeichnis3">
    <w:name w:val="toc 3"/>
    <w:basedOn w:val="Standard"/>
    <w:next w:val="Standard"/>
    <w:autoRedefine/>
    <w:semiHidden/>
    <w:pPr>
      <w:tabs>
        <w:tab w:val="left" w:pos="1440"/>
        <w:tab w:val="right" w:leader="dot" w:pos="7926"/>
      </w:tabs>
      <w:spacing w:before="0"/>
      <w:ind w:left="1440" w:hanging="960"/>
    </w:pPr>
    <w:rPr>
      <w:rFonts w:ascii="Times New Roman" w:hAnsi="Times New Roman"/>
      <w:noProof/>
    </w:rPr>
  </w:style>
  <w:style w:type="paragraph" w:styleId="Verzeichnis4">
    <w:name w:val="toc 4"/>
    <w:basedOn w:val="Standard"/>
    <w:next w:val="Standard"/>
    <w:autoRedefine/>
    <w:semiHidden/>
    <w:pPr>
      <w:spacing w:before="0"/>
      <w:ind w:left="720"/>
    </w:pPr>
    <w:rPr>
      <w:szCs w:val="21"/>
    </w:rPr>
  </w:style>
  <w:style w:type="paragraph" w:styleId="Verzeichnis5">
    <w:name w:val="toc 5"/>
    <w:basedOn w:val="Standard"/>
    <w:next w:val="Standard"/>
    <w:autoRedefine/>
    <w:semiHidden/>
    <w:pPr>
      <w:spacing w:before="0"/>
      <w:ind w:left="960"/>
    </w:pPr>
    <w:rPr>
      <w:rFonts w:ascii="Times New Roman" w:hAnsi="Times New Roman"/>
      <w:szCs w:val="21"/>
    </w:rPr>
  </w:style>
  <w:style w:type="paragraph" w:styleId="Verzeichnis6">
    <w:name w:val="toc 6"/>
    <w:basedOn w:val="Standard"/>
    <w:next w:val="Standard"/>
    <w:autoRedefine/>
    <w:semiHidden/>
    <w:pPr>
      <w:spacing w:before="0"/>
      <w:ind w:left="1200"/>
    </w:pPr>
    <w:rPr>
      <w:rFonts w:ascii="Times New Roman" w:hAnsi="Times New Roman"/>
      <w:szCs w:val="21"/>
    </w:rPr>
  </w:style>
  <w:style w:type="paragraph" w:styleId="Verzeichnis7">
    <w:name w:val="toc 7"/>
    <w:basedOn w:val="Standard"/>
    <w:next w:val="Standard"/>
    <w:autoRedefine/>
    <w:semiHidden/>
    <w:pPr>
      <w:spacing w:before="0"/>
      <w:ind w:left="1440"/>
    </w:pPr>
    <w:rPr>
      <w:rFonts w:ascii="Times New Roman" w:hAnsi="Times New Roman"/>
      <w:szCs w:val="21"/>
    </w:rPr>
  </w:style>
  <w:style w:type="paragraph" w:styleId="Verzeichnis8">
    <w:name w:val="toc 8"/>
    <w:basedOn w:val="Standard"/>
    <w:next w:val="Standard"/>
    <w:autoRedefine/>
    <w:semiHidden/>
    <w:pPr>
      <w:spacing w:before="0"/>
      <w:ind w:left="1680"/>
    </w:pPr>
    <w:rPr>
      <w:rFonts w:ascii="Times New Roman" w:hAnsi="Times New Roman"/>
      <w:szCs w:val="21"/>
    </w:rPr>
  </w:style>
  <w:style w:type="paragraph" w:styleId="Verzeichnis9">
    <w:name w:val="toc 9"/>
    <w:basedOn w:val="Standard"/>
    <w:next w:val="Standard"/>
    <w:autoRedefine/>
    <w:semiHidden/>
    <w:pPr>
      <w:spacing w:before="0"/>
      <w:ind w:left="1920"/>
    </w:pPr>
    <w:rPr>
      <w:rFonts w:ascii="Times New Roman" w:hAnsi="Times New Roman"/>
      <w:szCs w:val="21"/>
    </w:rPr>
  </w:style>
  <w:style w:type="paragraph" w:styleId="Textkrper">
    <w:name w:val="Body Text"/>
    <w:basedOn w:val="Standard"/>
    <w:pPr>
      <w:spacing w:before="2040" w:after="2040"/>
      <w:jc w:val="right"/>
    </w:pPr>
    <w:rPr>
      <w:rFonts w:ascii="Arial Black" w:hAnsi="Arial Black"/>
      <w:b/>
      <w:sz w:val="48"/>
    </w:rPr>
  </w:style>
  <w:style w:type="paragraph" w:styleId="Textkrpereinzug">
    <w:name w:val="Body Text Indent"/>
    <w:basedOn w:val="Standard"/>
    <w:pPr>
      <w:ind w:left="3960"/>
    </w:pPr>
  </w:style>
  <w:style w:type="paragraph" w:styleId="Textkrper2">
    <w:name w:val="Body Text 2"/>
    <w:basedOn w:val="Standard"/>
    <w:pPr>
      <w:jc w:val="center"/>
    </w:pPr>
    <w:rPr>
      <w:rFonts w:ascii="Arial Black" w:hAnsi="Arial Black"/>
      <w:sz w:val="28"/>
    </w:rPr>
  </w:style>
  <w:style w:type="paragraph" w:styleId="Textkrpereinzug2">
    <w:name w:val="Body Text Indent 2"/>
    <w:basedOn w:val="Standard"/>
    <w:pPr>
      <w:spacing w:before="0"/>
      <w:ind w:left="5220"/>
    </w:pPr>
  </w:style>
  <w:style w:type="paragraph" w:styleId="Titel">
    <w:name w:val="Title"/>
    <w:basedOn w:val="Standard"/>
    <w:qFormat/>
    <w:pPr>
      <w:spacing w:before="240" w:after="60" w:line="360" w:lineRule="atLeast"/>
      <w:jc w:val="center"/>
    </w:pPr>
    <w:rPr>
      <w:rFonts w:ascii="Arial Rounded MT Bold" w:hAnsi="Arial Rounded MT Bold"/>
      <w:b/>
      <w:sz w:val="32"/>
      <w:szCs w:val="20"/>
      <w:lang w:val="de-DE"/>
    </w:rPr>
  </w:style>
  <w:style w:type="paragraph" w:styleId="Beschriftung">
    <w:name w:val="caption"/>
    <w:basedOn w:val="Standard"/>
    <w:next w:val="Standard"/>
    <w:qFormat/>
    <w:pPr>
      <w:spacing w:after="120"/>
      <w:jc w:val="center"/>
    </w:pPr>
    <w:rPr>
      <w:i/>
      <w:iCs/>
      <w:sz w:val="20"/>
      <w:szCs w:val="20"/>
    </w:rPr>
  </w:style>
  <w:style w:type="paragraph" w:styleId="Textkrpereinzug3">
    <w:name w:val="Body Text Indent 3"/>
    <w:basedOn w:val="Standard"/>
    <w:pPr>
      <w:tabs>
        <w:tab w:val="left" w:pos="1440"/>
        <w:tab w:val="left" w:pos="2340"/>
      </w:tabs>
      <w:ind w:left="2340" w:hanging="2340"/>
    </w:pPr>
    <w:rPr>
      <w:lang w:val="de-DE"/>
    </w:rPr>
  </w:style>
  <w:style w:type="paragraph" w:styleId="Sprechblasentext">
    <w:name w:val="Balloon Text"/>
    <w:basedOn w:val="Standard"/>
    <w:link w:val="SprechblasentextZeichen"/>
    <w:rsid w:val="0024363C"/>
    <w:pPr>
      <w:spacing w:before="0"/>
    </w:pPr>
    <w:rPr>
      <w:rFonts w:ascii="Lucida Grande" w:hAnsi="Lucida Grande"/>
      <w:sz w:val="18"/>
      <w:szCs w:val="18"/>
    </w:rPr>
  </w:style>
  <w:style w:type="character" w:customStyle="1" w:styleId="SprechblasentextZeichen">
    <w:name w:val="Sprechblasentext Zeichen"/>
    <w:basedOn w:val="Absatzstandardschriftart"/>
    <w:link w:val="Sprechblasentext"/>
    <w:rsid w:val="0024363C"/>
    <w:rPr>
      <w:rFonts w:ascii="Lucida Grande" w:hAnsi="Lucida Grande"/>
      <w:sz w:val="18"/>
      <w:szCs w:val="18"/>
      <w:lang w:val="de-AT"/>
    </w:rPr>
  </w:style>
  <w:style w:type="character" w:styleId="GesichteterLink">
    <w:name w:val="FollowedHyperlink"/>
    <w:basedOn w:val="Absatzstandardschriftart"/>
    <w:rsid w:val="00F835F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before="120"/>
    </w:pPr>
    <w:rPr>
      <w:rFonts w:ascii="Arial" w:hAnsi="Arial"/>
      <w:sz w:val="24"/>
      <w:szCs w:val="24"/>
      <w:lang w:val="de-AT"/>
    </w:rPr>
  </w:style>
  <w:style w:type="paragraph" w:styleId="berschrift1">
    <w:name w:val="heading 1"/>
    <w:basedOn w:val="Standard"/>
    <w:next w:val="Standard"/>
    <w:qFormat/>
    <w:pPr>
      <w:keepNext/>
      <w:numPr>
        <w:numId w:val="8"/>
      </w:numPr>
      <w:spacing w:before="600" w:after="600"/>
      <w:outlineLvl w:val="0"/>
    </w:pPr>
    <w:rPr>
      <w:rFonts w:ascii="Arial Black" w:hAnsi="Arial Black" w:cs="Arial"/>
      <w:b/>
      <w:bCs/>
      <w:kern w:val="32"/>
      <w:sz w:val="32"/>
      <w:szCs w:val="32"/>
    </w:rPr>
  </w:style>
  <w:style w:type="paragraph" w:styleId="berschrift2">
    <w:name w:val="heading 2"/>
    <w:basedOn w:val="Standard"/>
    <w:next w:val="Standard"/>
    <w:qFormat/>
    <w:pPr>
      <w:keepNext/>
      <w:numPr>
        <w:ilvl w:val="1"/>
        <w:numId w:val="8"/>
      </w:numPr>
      <w:spacing w:before="480" w:after="480"/>
      <w:outlineLvl w:val="1"/>
    </w:pPr>
    <w:rPr>
      <w:rFonts w:cs="Arial"/>
      <w:b/>
      <w:bCs/>
      <w:sz w:val="28"/>
      <w:szCs w:val="28"/>
    </w:rPr>
  </w:style>
  <w:style w:type="paragraph" w:styleId="berschrift3">
    <w:name w:val="heading 3"/>
    <w:basedOn w:val="Standard"/>
    <w:next w:val="Standard"/>
    <w:qFormat/>
    <w:pPr>
      <w:keepNext/>
      <w:numPr>
        <w:ilvl w:val="2"/>
        <w:numId w:val="8"/>
      </w:numPr>
      <w:spacing w:before="360" w:after="360"/>
      <w:outlineLvl w:val="2"/>
    </w:pPr>
    <w:rPr>
      <w:rFonts w:cs="Arial"/>
      <w:b/>
      <w:bCs/>
      <w:szCs w:val="26"/>
    </w:rPr>
  </w:style>
  <w:style w:type="paragraph" w:styleId="berschrift4">
    <w:name w:val="heading 4"/>
    <w:basedOn w:val="Standard"/>
    <w:next w:val="Standard"/>
    <w:qFormat/>
    <w:pPr>
      <w:keepNext/>
      <w:numPr>
        <w:ilvl w:val="3"/>
        <w:numId w:val="8"/>
      </w:numPr>
      <w:spacing w:before="240" w:after="60"/>
      <w:outlineLvl w:val="3"/>
    </w:pPr>
    <w:rPr>
      <w:rFonts w:cs="Arial"/>
      <w:b/>
      <w:bCs/>
      <w:szCs w:val="28"/>
    </w:rPr>
  </w:style>
  <w:style w:type="paragraph" w:styleId="berschrift5">
    <w:name w:val="heading 5"/>
    <w:basedOn w:val="Standard"/>
    <w:next w:val="Standard"/>
    <w:qFormat/>
    <w:pPr>
      <w:numPr>
        <w:ilvl w:val="4"/>
        <w:numId w:val="8"/>
      </w:numPr>
      <w:spacing w:before="240" w:after="60"/>
      <w:outlineLvl w:val="4"/>
    </w:pPr>
    <w:rPr>
      <w:b/>
      <w:bCs/>
      <w:i/>
      <w:iCs/>
      <w:sz w:val="26"/>
      <w:szCs w:val="26"/>
    </w:rPr>
  </w:style>
  <w:style w:type="paragraph" w:styleId="berschrift6">
    <w:name w:val="heading 6"/>
    <w:basedOn w:val="Standard"/>
    <w:next w:val="Standard"/>
    <w:qFormat/>
    <w:pPr>
      <w:numPr>
        <w:ilvl w:val="5"/>
        <w:numId w:val="8"/>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8"/>
      </w:numPr>
      <w:spacing w:before="240" w:after="60"/>
      <w:outlineLvl w:val="6"/>
    </w:pPr>
    <w:rPr>
      <w:rFonts w:ascii="Times New Roman" w:hAnsi="Times New Roman"/>
    </w:rPr>
  </w:style>
  <w:style w:type="paragraph" w:styleId="berschrift8">
    <w:name w:val="heading 8"/>
    <w:basedOn w:val="Standard"/>
    <w:next w:val="Standard"/>
    <w:qFormat/>
    <w:pPr>
      <w:numPr>
        <w:ilvl w:val="7"/>
        <w:numId w:val="8"/>
      </w:numPr>
      <w:spacing w:before="240" w:after="60"/>
      <w:outlineLvl w:val="7"/>
    </w:pPr>
    <w:rPr>
      <w:rFonts w:ascii="Times New Roman" w:hAnsi="Times New Roman"/>
      <w:i/>
      <w:iCs/>
    </w:rPr>
  </w:style>
  <w:style w:type="paragraph" w:styleId="berschrift9">
    <w:name w:val="heading 9"/>
    <w:basedOn w:val="Standard"/>
    <w:next w:val="Standard"/>
    <w:qFormat/>
    <w:pPr>
      <w:numPr>
        <w:ilvl w:val="8"/>
        <w:numId w:val="8"/>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Link">
    <w:name w:val="Hyperlink"/>
    <w:basedOn w:val="Absatzstandardschriftart"/>
    <w:rPr>
      <w:color w:val="0000FF"/>
      <w:u w:val="single"/>
    </w:rPr>
  </w:style>
  <w:style w:type="paragraph" w:styleId="Verzeichnis1">
    <w:name w:val="toc 1"/>
    <w:basedOn w:val="Standard"/>
    <w:next w:val="Standard"/>
    <w:autoRedefine/>
    <w:semiHidden/>
    <w:pPr>
      <w:spacing w:after="120"/>
    </w:pPr>
    <w:rPr>
      <w:b/>
      <w:bCs/>
      <w:caps/>
    </w:rPr>
  </w:style>
  <w:style w:type="paragraph" w:styleId="Verzeichnis2">
    <w:name w:val="toc 2"/>
    <w:basedOn w:val="Standard"/>
    <w:next w:val="Standard"/>
    <w:autoRedefine/>
    <w:semiHidden/>
    <w:pPr>
      <w:tabs>
        <w:tab w:val="left" w:pos="1080"/>
        <w:tab w:val="right" w:leader="dot" w:pos="7920"/>
      </w:tabs>
      <w:spacing w:before="0"/>
      <w:ind w:left="1080" w:hanging="840"/>
    </w:pPr>
    <w:rPr>
      <w:smallCaps/>
      <w:noProof/>
    </w:rPr>
  </w:style>
  <w:style w:type="paragraph" w:styleId="Verzeichnis3">
    <w:name w:val="toc 3"/>
    <w:basedOn w:val="Standard"/>
    <w:next w:val="Standard"/>
    <w:autoRedefine/>
    <w:semiHidden/>
    <w:pPr>
      <w:tabs>
        <w:tab w:val="left" w:pos="1440"/>
        <w:tab w:val="right" w:leader="dot" w:pos="7926"/>
      </w:tabs>
      <w:spacing w:before="0"/>
      <w:ind w:left="1440" w:hanging="960"/>
    </w:pPr>
    <w:rPr>
      <w:rFonts w:ascii="Times New Roman" w:hAnsi="Times New Roman"/>
      <w:noProof/>
    </w:rPr>
  </w:style>
  <w:style w:type="paragraph" w:styleId="Verzeichnis4">
    <w:name w:val="toc 4"/>
    <w:basedOn w:val="Standard"/>
    <w:next w:val="Standard"/>
    <w:autoRedefine/>
    <w:semiHidden/>
    <w:pPr>
      <w:spacing w:before="0"/>
      <w:ind w:left="720"/>
    </w:pPr>
    <w:rPr>
      <w:szCs w:val="21"/>
    </w:rPr>
  </w:style>
  <w:style w:type="paragraph" w:styleId="Verzeichnis5">
    <w:name w:val="toc 5"/>
    <w:basedOn w:val="Standard"/>
    <w:next w:val="Standard"/>
    <w:autoRedefine/>
    <w:semiHidden/>
    <w:pPr>
      <w:spacing w:before="0"/>
      <w:ind w:left="960"/>
    </w:pPr>
    <w:rPr>
      <w:rFonts w:ascii="Times New Roman" w:hAnsi="Times New Roman"/>
      <w:szCs w:val="21"/>
    </w:rPr>
  </w:style>
  <w:style w:type="paragraph" w:styleId="Verzeichnis6">
    <w:name w:val="toc 6"/>
    <w:basedOn w:val="Standard"/>
    <w:next w:val="Standard"/>
    <w:autoRedefine/>
    <w:semiHidden/>
    <w:pPr>
      <w:spacing w:before="0"/>
      <w:ind w:left="1200"/>
    </w:pPr>
    <w:rPr>
      <w:rFonts w:ascii="Times New Roman" w:hAnsi="Times New Roman"/>
      <w:szCs w:val="21"/>
    </w:rPr>
  </w:style>
  <w:style w:type="paragraph" w:styleId="Verzeichnis7">
    <w:name w:val="toc 7"/>
    <w:basedOn w:val="Standard"/>
    <w:next w:val="Standard"/>
    <w:autoRedefine/>
    <w:semiHidden/>
    <w:pPr>
      <w:spacing w:before="0"/>
      <w:ind w:left="1440"/>
    </w:pPr>
    <w:rPr>
      <w:rFonts w:ascii="Times New Roman" w:hAnsi="Times New Roman"/>
      <w:szCs w:val="21"/>
    </w:rPr>
  </w:style>
  <w:style w:type="paragraph" w:styleId="Verzeichnis8">
    <w:name w:val="toc 8"/>
    <w:basedOn w:val="Standard"/>
    <w:next w:val="Standard"/>
    <w:autoRedefine/>
    <w:semiHidden/>
    <w:pPr>
      <w:spacing w:before="0"/>
      <w:ind w:left="1680"/>
    </w:pPr>
    <w:rPr>
      <w:rFonts w:ascii="Times New Roman" w:hAnsi="Times New Roman"/>
      <w:szCs w:val="21"/>
    </w:rPr>
  </w:style>
  <w:style w:type="paragraph" w:styleId="Verzeichnis9">
    <w:name w:val="toc 9"/>
    <w:basedOn w:val="Standard"/>
    <w:next w:val="Standard"/>
    <w:autoRedefine/>
    <w:semiHidden/>
    <w:pPr>
      <w:spacing w:before="0"/>
      <w:ind w:left="1920"/>
    </w:pPr>
    <w:rPr>
      <w:rFonts w:ascii="Times New Roman" w:hAnsi="Times New Roman"/>
      <w:szCs w:val="21"/>
    </w:rPr>
  </w:style>
  <w:style w:type="paragraph" w:styleId="Textkrper">
    <w:name w:val="Body Text"/>
    <w:basedOn w:val="Standard"/>
    <w:pPr>
      <w:spacing w:before="2040" w:after="2040"/>
      <w:jc w:val="right"/>
    </w:pPr>
    <w:rPr>
      <w:rFonts w:ascii="Arial Black" w:hAnsi="Arial Black"/>
      <w:b/>
      <w:sz w:val="48"/>
    </w:rPr>
  </w:style>
  <w:style w:type="paragraph" w:styleId="Textkrpereinzug">
    <w:name w:val="Body Text Indent"/>
    <w:basedOn w:val="Standard"/>
    <w:pPr>
      <w:ind w:left="3960"/>
    </w:pPr>
  </w:style>
  <w:style w:type="paragraph" w:styleId="Textkrper2">
    <w:name w:val="Body Text 2"/>
    <w:basedOn w:val="Standard"/>
    <w:pPr>
      <w:jc w:val="center"/>
    </w:pPr>
    <w:rPr>
      <w:rFonts w:ascii="Arial Black" w:hAnsi="Arial Black"/>
      <w:sz w:val="28"/>
    </w:rPr>
  </w:style>
  <w:style w:type="paragraph" w:styleId="Textkrpereinzug2">
    <w:name w:val="Body Text Indent 2"/>
    <w:basedOn w:val="Standard"/>
    <w:pPr>
      <w:spacing w:before="0"/>
      <w:ind w:left="5220"/>
    </w:pPr>
  </w:style>
  <w:style w:type="paragraph" w:styleId="Titel">
    <w:name w:val="Title"/>
    <w:basedOn w:val="Standard"/>
    <w:qFormat/>
    <w:pPr>
      <w:spacing w:before="240" w:after="60" w:line="360" w:lineRule="atLeast"/>
      <w:jc w:val="center"/>
    </w:pPr>
    <w:rPr>
      <w:rFonts w:ascii="Arial Rounded MT Bold" w:hAnsi="Arial Rounded MT Bold"/>
      <w:b/>
      <w:sz w:val="32"/>
      <w:szCs w:val="20"/>
      <w:lang w:val="de-DE"/>
    </w:rPr>
  </w:style>
  <w:style w:type="paragraph" w:styleId="Beschriftung">
    <w:name w:val="caption"/>
    <w:basedOn w:val="Standard"/>
    <w:next w:val="Standard"/>
    <w:qFormat/>
    <w:pPr>
      <w:spacing w:after="120"/>
      <w:jc w:val="center"/>
    </w:pPr>
    <w:rPr>
      <w:i/>
      <w:iCs/>
      <w:sz w:val="20"/>
      <w:szCs w:val="20"/>
    </w:rPr>
  </w:style>
  <w:style w:type="paragraph" w:styleId="Textkrpereinzug3">
    <w:name w:val="Body Text Indent 3"/>
    <w:basedOn w:val="Standard"/>
    <w:pPr>
      <w:tabs>
        <w:tab w:val="left" w:pos="1440"/>
        <w:tab w:val="left" w:pos="2340"/>
      </w:tabs>
      <w:ind w:left="2340" w:hanging="2340"/>
    </w:pPr>
    <w:rPr>
      <w:lang w:val="de-DE"/>
    </w:rPr>
  </w:style>
  <w:style w:type="paragraph" w:styleId="Sprechblasentext">
    <w:name w:val="Balloon Text"/>
    <w:basedOn w:val="Standard"/>
    <w:link w:val="SprechblasentextZeichen"/>
    <w:rsid w:val="0024363C"/>
    <w:pPr>
      <w:spacing w:before="0"/>
    </w:pPr>
    <w:rPr>
      <w:rFonts w:ascii="Lucida Grande" w:hAnsi="Lucida Grande"/>
      <w:sz w:val="18"/>
      <w:szCs w:val="18"/>
    </w:rPr>
  </w:style>
  <w:style w:type="character" w:customStyle="1" w:styleId="SprechblasentextZeichen">
    <w:name w:val="Sprechblasentext Zeichen"/>
    <w:basedOn w:val="Absatzstandardschriftart"/>
    <w:link w:val="Sprechblasentext"/>
    <w:rsid w:val="0024363C"/>
    <w:rPr>
      <w:rFonts w:ascii="Lucida Grande" w:hAnsi="Lucida Grande"/>
      <w:sz w:val="18"/>
      <w:szCs w:val="18"/>
      <w:lang w:val="de-AT"/>
    </w:rPr>
  </w:style>
  <w:style w:type="character" w:styleId="GesichteterLink">
    <w:name w:val="FollowedHyperlink"/>
    <w:basedOn w:val="Absatzstandardschriftart"/>
    <w:rsid w:val="00F835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108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image" Target="media/image3.wmf"/><Relationship Id="rId10"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etrenner\Anwendungsdaten\Microsoft\Vorlagen\Puki01.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\Dokumente und Einstellungen\etrenner\Anwendungsdaten\Microsoft\Vorlagen\Puki01.dot</Template>
  <TotalTime>0</TotalTime>
  <Pages>13</Pages>
  <Words>1727</Words>
  <Characters>10886</Characters>
  <Application>Microsoft Macintosh Word</Application>
  <DocSecurity>0</DocSecurity>
  <Lines>90</Lines>
  <Paragraphs>25</Paragraphs>
  <ScaleCrop>false</ScaleCrop>
  <HeadingPairs>
    <vt:vector size="4" baseType="variant">
      <vt:variant>
        <vt:lpstr>Titel</vt:lpstr>
      </vt:variant>
      <vt:variant>
        <vt:i4>1</vt:i4>
      </vt:variant>
      <vt:variant>
        <vt:lpstr>Überschriften</vt:lpstr>
      </vt:variant>
      <vt:variant>
        <vt:i4>15</vt:i4>
      </vt:variant>
    </vt:vector>
  </HeadingPairs>
  <TitlesOfParts>
    <vt:vector size="16" baseType="lpstr">
      <vt:lpstr>MINF Maturavorbereitung</vt:lpstr>
      <vt:lpstr>Einleitung</vt:lpstr>
      <vt:lpstr>Termine</vt:lpstr>
      <vt:lpstr>    Äußere Form der schriftlichen Arbeit</vt:lpstr>
      <vt:lpstr>    Die schriftliche Arbeit hat mind. folgende Gliederungspunkte zu enthalten:</vt:lpstr>
      <vt:lpstr>    Formvorschriften für die Anfertigung einer Abschlussarbeit</vt:lpstr>
      <vt:lpstr>        Einleitung</vt:lpstr>
      <vt:lpstr>        Seitenformatierung</vt:lpstr>
      <vt:lpstr>        Textkörperformatierung (Formatvorlage Textkörper)</vt:lpstr>
      <vt:lpstr>fachspezifische Arbeit</vt:lpstr>
      <vt:lpstr>    Allgemeines</vt:lpstr>
      <vt:lpstr>    Zeitlicher Rahmen</vt:lpstr>
      <vt:lpstr>multimediales Projekt</vt:lpstr>
      <vt:lpstr>    Zeitlicher Rahmen</vt:lpstr>
      <vt:lpstr>    Inhaltlicher Rahmen</vt:lpstr>
      <vt:lpstr>Anhang</vt:lpstr>
    </vt:vector>
  </TitlesOfParts>
  <Company>Trenner</Company>
  <LinksUpToDate>false</LinksUpToDate>
  <CharactersWithSpaces>12588</CharactersWithSpaces>
  <SharedDoc>false</SharedDoc>
  <HLinks>
    <vt:vector size="102" baseType="variant">
      <vt:variant>
        <vt:i4>8257585</vt:i4>
      </vt:variant>
      <vt:variant>
        <vt:i4>105</vt:i4>
      </vt:variant>
      <vt:variant>
        <vt:i4>0</vt:i4>
      </vt:variant>
      <vt:variant>
        <vt:i4>5</vt:i4>
      </vt:variant>
      <vt:variant>
        <vt:lpwstr>http://pcptpp030.psychologie.uni-regensburg.de/student2001/</vt:lpwstr>
      </vt:variant>
      <vt:variant>
        <vt:lpwstr/>
      </vt:variant>
      <vt:variant>
        <vt:i4>1048587</vt:i4>
      </vt:variant>
      <vt:variant>
        <vt:i4>93</vt:i4>
      </vt:variant>
      <vt:variant>
        <vt:i4>0</vt:i4>
      </vt:variant>
      <vt:variant>
        <vt:i4>5</vt:i4>
      </vt:variant>
      <vt:variant>
        <vt:lpwstr>http://www.ecin.de/strategie/chancen-risiken/</vt:lpwstr>
      </vt:variant>
      <vt:variant>
        <vt:lpwstr/>
      </vt:variant>
      <vt:variant>
        <vt:i4>1703994</vt:i4>
      </vt:variant>
      <vt:variant>
        <vt:i4>86</vt:i4>
      </vt:variant>
      <vt:variant>
        <vt:i4>0</vt:i4>
      </vt:variant>
      <vt:variant>
        <vt:i4>5</vt:i4>
      </vt:variant>
      <vt:variant>
        <vt:lpwstr/>
      </vt:variant>
      <vt:variant>
        <vt:lpwstr>_Toc146899489</vt:lpwstr>
      </vt:variant>
      <vt:variant>
        <vt:i4>1703994</vt:i4>
      </vt:variant>
      <vt:variant>
        <vt:i4>80</vt:i4>
      </vt:variant>
      <vt:variant>
        <vt:i4>0</vt:i4>
      </vt:variant>
      <vt:variant>
        <vt:i4>5</vt:i4>
      </vt:variant>
      <vt:variant>
        <vt:lpwstr/>
      </vt:variant>
      <vt:variant>
        <vt:lpwstr>_Toc146899488</vt:lpwstr>
      </vt:variant>
      <vt:variant>
        <vt:i4>1703994</vt:i4>
      </vt:variant>
      <vt:variant>
        <vt:i4>74</vt:i4>
      </vt:variant>
      <vt:variant>
        <vt:i4>0</vt:i4>
      </vt:variant>
      <vt:variant>
        <vt:i4>5</vt:i4>
      </vt:variant>
      <vt:variant>
        <vt:lpwstr/>
      </vt:variant>
      <vt:variant>
        <vt:lpwstr>_Toc146899487</vt:lpwstr>
      </vt:variant>
      <vt:variant>
        <vt:i4>1703994</vt:i4>
      </vt:variant>
      <vt:variant>
        <vt:i4>68</vt:i4>
      </vt:variant>
      <vt:variant>
        <vt:i4>0</vt:i4>
      </vt:variant>
      <vt:variant>
        <vt:i4>5</vt:i4>
      </vt:variant>
      <vt:variant>
        <vt:lpwstr/>
      </vt:variant>
      <vt:variant>
        <vt:lpwstr>_Toc146899486</vt:lpwstr>
      </vt:variant>
      <vt:variant>
        <vt:i4>1703994</vt:i4>
      </vt:variant>
      <vt:variant>
        <vt:i4>62</vt:i4>
      </vt:variant>
      <vt:variant>
        <vt:i4>0</vt:i4>
      </vt:variant>
      <vt:variant>
        <vt:i4>5</vt:i4>
      </vt:variant>
      <vt:variant>
        <vt:lpwstr/>
      </vt:variant>
      <vt:variant>
        <vt:lpwstr>_Toc146899485</vt:lpwstr>
      </vt:variant>
      <vt:variant>
        <vt:i4>1703994</vt:i4>
      </vt:variant>
      <vt:variant>
        <vt:i4>56</vt:i4>
      </vt:variant>
      <vt:variant>
        <vt:i4>0</vt:i4>
      </vt:variant>
      <vt:variant>
        <vt:i4>5</vt:i4>
      </vt:variant>
      <vt:variant>
        <vt:lpwstr/>
      </vt:variant>
      <vt:variant>
        <vt:lpwstr>_Toc146899484</vt:lpwstr>
      </vt:variant>
      <vt:variant>
        <vt:i4>1703994</vt:i4>
      </vt:variant>
      <vt:variant>
        <vt:i4>50</vt:i4>
      </vt:variant>
      <vt:variant>
        <vt:i4>0</vt:i4>
      </vt:variant>
      <vt:variant>
        <vt:i4>5</vt:i4>
      </vt:variant>
      <vt:variant>
        <vt:lpwstr/>
      </vt:variant>
      <vt:variant>
        <vt:lpwstr>_Toc146899483</vt:lpwstr>
      </vt:variant>
      <vt:variant>
        <vt:i4>1703994</vt:i4>
      </vt:variant>
      <vt:variant>
        <vt:i4>44</vt:i4>
      </vt:variant>
      <vt:variant>
        <vt:i4>0</vt:i4>
      </vt:variant>
      <vt:variant>
        <vt:i4>5</vt:i4>
      </vt:variant>
      <vt:variant>
        <vt:lpwstr/>
      </vt:variant>
      <vt:variant>
        <vt:lpwstr>_Toc146899482</vt:lpwstr>
      </vt:variant>
      <vt:variant>
        <vt:i4>1703994</vt:i4>
      </vt:variant>
      <vt:variant>
        <vt:i4>38</vt:i4>
      </vt:variant>
      <vt:variant>
        <vt:i4>0</vt:i4>
      </vt:variant>
      <vt:variant>
        <vt:i4>5</vt:i4>
      </vt:variant>
      <vt:variant>
        <vt:lpwstr/>
      </vt:variant>
      <vt:variant>
        <vt:lpwstr>_Toc146899481</vt:lpwstr>
      </vt:variant>
      <vt:variant>
        <vt:i4>1703994</vt:i4>
      </vt:variant>
      <vt:variant>
        <vt:i4>32</vt:i4>
      </vt:variant>
      <vt:variant>
        <vt:i4>0</vt:i4>
      </vt:variant>
      <vt:variant>
        <vt:i4>5</vt:i4>
      </vt:variant>
      <vt:variant>
        <vt:lpwstr/>
      </vt:variant>
      <vt:variant>
        <vt:lpwstr>_Toc146899480</vt:lpwstr>
      </vt:variant>
      <vt:variant>
        <vt:i4>1376314</vt:i4>
      </vt:variant>
      <vt:variant>
        <vt:i4>26</vt:i4>
      </vt:variant>
      <vt:variant>
        <vt:i4>0</vt:i4>
      </vt:variant>
      <vt:variant>
        <vt:i4>5</vt:i4>
      </vt:variant>
      <vt:variant>
        <vt:lpwstr/>
      </vt:variant>
      <vt:variant>
        <vt:lpwstr>_Toc146899479</vt:lpwstr>
      </vt:variant>
      <vt:variant>
        <vt:i4>1376314</vt:i4>
      </vt:variant>
      <vt:variant>
        <vt:i4>20</vt:i4>
      </vt:variant>
      <vt:variant>
        <vt:i4>0</vt:i4>
      </vt:variant>
      <vt:variant>
        <vt:i4>5</vt:i4>
      </vt:variant>
      <vt:variant>
        <vt:lpwstr/>
      </vt:variant>
      <vt:variant>
        <vt:lpwstr>_Toc146899478</vt:lpwstr>
      </vt:variant>
      <vt:variant>
        <vt:i4>1376314</vt:i4>
      </vt:variant>
      <vt:variant>
        <vt:i4>14</vt:i4>
      </vt:variant>
      <vt:variant>
        <vt:i4>0</vt:i4>
      </vt:variant>
      <vt:variant>
        <vt:i4>5</vt:i4>
      </vt:variant>
      <vt:variant>
        <vt:lpwstr/>
      </vt:variant>
      <vt:variant>
        <vt:lpwstr>_Toc146899477</vt:lpwstr>
      </vt:variant>
      <vt:variant>
        <vt:i4>1376314</vt:i4>
      </vt:variant>
      <vt:variant>
        <vt:i4>8</vt:i4>
      </vt:variant>
      <vt:variant>
        <vt:i4>0</vt:i4>
      </vt:variant>
      <vt:variant>
        <vt:i4>5</vt:i4>
      </vt:variant>
      <vt:variant>
        <vt:lpwstr/>
      </vt:variant>
      <vt:variant>
        <vt:lpwstr>_Toc146899476</vt:lpwstr>
      </vt:variant>
      <vt:variant>
        <vt:i4>1376314</vt:i4>
      </vt:variant>
      <vt:variant>
        <vt:i4>2</vt:i4>
      </vt:variant>
      <vt:variant>
        <vt:i4>0</vt:i4>
      </vt:variant>
      <vt:variant>
        <vt:i4>5</vt:i4>
      </vt:variant>
      <vt:variant>
        <vt:lpwstr/>
      </vt:variant>
      <vt:variant>
        <vt:lpwstr>_Toc146899475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MINF Maturavorbereitung</dc:title>
  <dc:subject/>
  <dc:creator>etrenner</dc:creator>
  <cp:keywords/>
  <dc:description/>
  <cp:lastModifiedBy>Anna Nöst</cp:lastModifiedBy>
  <cp:revision>5</cp:revision>
  <cp:lastPrinted>2004-09-30T07:12:00Z</cp:lastPrinted>
  <dcterms:created xsi:type="dcterms:W3CDTF">2011-10-13T17:53:00Z</dcterms:created>
  <dcterms:modified xsi:type="dcterms:W3CDTF">2012-09-10T18:42:00Z</dcterms:modified>
</cp:coreProperties>
</file>